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 w:themeColor="accent4"/>
  <w:body>
    <w:p w14:paraId="64F8991D" w14:textId="77777777" w:rsidR="00C41F86" w:rsidRDefault="00C41F86"/>
    <w:tbl>
      <w:tblPr>
        <w:tblStyle w:val="TableGrid"/>
        <w:tblpPr w:leftFromText="180" w:rightFromText="180" w:vertAnchor="page" w:horzAnchor="margin" w:tblpX="-900" w:tblpY="471"/>
        <w:tblW w:w="539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5752"/>
        <w:gridCol w:w="548"/>
        <w:gridCol w:w="612"/>
        <w:gridCol w:w="441"/>
        <w:gridCol w:w="3773"/>
      </w:tblGrid>
      <w:tr w:rsidR="006A0A31" w:rsidRPr="00162614" w14:paraId="2F034031" w14:textId="77777777" w:rsidTr="009C4CA2">
        <w:trPr>
          <w:trHeight w:val="508"/>
        </w:trPr>
        <w:tc>
          <w:tcPr>
            <w:tcW w:w="5752" w:type="dxa"/>
            <w:vMerge w:val="restart"/>
          </w:tcPr>
          <w:p w14:paraId="49C3B1C2" w14:textId="73874C7F" w:rsidR="009C4CA2" w:rsidRPr="009C4CA2" w:rsidRDefault="00C41F86" w:rsidP="009C4CA2">
            <w:pPr>
              <w:pStyle w:val="ListBullet"/>
              <w:numPr>
                <w:ilvl w:val="0"/>
                <w:numId w:val="0"/>
              </w:numPr>
              <w:ind w:left="288"/>
              <w:rPr>
                <w:b/>
                <w:bCs/>
                <w:sz w:val="36"/>
                <w:szCs w:val="22"/>
              </w:rPr>
            </w:pPr>
            <w:r>
              <w:rPr>
                <w:sz w:val="36"/>
                <w:szCs w:val="22"/>
              </w:rPr>
              <w:t xml:space="preserve">        </w:t>
            </w:r>
            <w:r w:rsidRPr="00C41F86">
              <w:rPr>
                <w:b/>
                <w:bCs/>
                <w:sz w:val="36"/>
                <w:szCs w:val="22"/>
              </w:rPr>
              <w:t>CURRICULUM VITAE</w:t>
            </w:r>
          </w:p>
          <w:p w14:paraId="4B42A1DF" w14:textId="2D57EE14" w:rsidR="006A0A31" w:rsidRPr="00796F39" w:rsidRDefault="006A0A31" w:rsidP="009D4CF9">
            <w:pPr>
              <w:pStyle w:val="Title"/>
              <w:rPr>
                <w:sz w:val="60"/>
                <w:szCs w:val="60"/>
              </w:rPr>
            </w:pPr>
            <w:r w:rsidRPr="00796F39">
              <w:rPr>
                <w:sz w:val="60"/>
                <w:szCs w:val="60"/>
              </w:rPr>
              <w:t>OKYERE</w:t>
            </w:r>
            <w:r w:rsidR="00796F39" w:rsidRPr="00796F39">
              <w:rPr>
                <w:sz w:val="60"/>
                <w:szCs w:val="60"/>
              </w:rPr>
              <w:t xml:space="preserve"> </w:t>
            </w:r>
            <w:r w:rsidRPr="00796F39">
              <w:rPr>
                <w:sz w:val="60"/>
                <w:szCs w:val="60"/>
              </w:rPr>
              <w:t>BOATENG</w:t>
            </w:r>
          </w:p>
          <w:p w14:paraId="70C32244" w14:textId="59159F59" w:rsidR="006A0A31" w:rsidRDefault="005C1BF9" w:rsidP="009D4CF9">
            <w:pPr>
              <w:pStyle w:val="Heading1"/>
              <w:outlineLvl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  <w:r w:rsidR="006A0A31" w:rsidRPr="009D4CF9">
              <w:rPr>
                <w:sz w:val="48"/>
                <w:szCs w:val="48"/>
              </w:rPr>
              <w:t>STEPHEN</w:t>
            </w:r>
          </w:p>
          <w:p w14:paraId="2D8EFCD7" w14:textId="77777777" w:rsidR="00C41F86" w:rsidRPr="00C41F86" w:rsidRDefault="00C41F86" w:rsidP="00C41F86"/>
          <w:p w14:paraId="5648CE23" w14:textId="486C104B" w:rsidR="00C41F86" w:rsidRPr="00C41F86" w:rsidRDefault="00C41F86" w:rsidP="00C41F86">
            <w:pPr>
              <w:rPr>
                <w:rFonts w:ascii="Arial Black" w:hAnsi="Arial Black"/>
                <w:b/>
                <w:bCs/>
              </w:rPr>
            </w:pPr>
          </w:p>
        </w:tc>
        <w:tc>
          <w:tcPr>
            <w:tcW w:w="548" w:type="dxa"/>
          </w:tcPr>
          <w:p w14:paraId="421904A8" w14:textId="77777777" w:rsidR="006A0A31" w:rsidRPr="00162614" w:rsidRDefault="006A0A31" w:rsidP="009D4CF9"/>
        </w:tc>
        <w:tc>
          <w:tcPr>
            <w:tcW w:w="612" w:type="dxa"/>
          </w:tcPr>
          <w:p w14:paraId="54D4891B" w14:textId="77777777" w:rsidR="006A0A31" w:rsidRPr="00162614" w:rsidRDefault="006A0A31" w:rsidP="009D4CF9"/>
        </w:tc>
        <w:tc>
          <w:tcPr>
            <w:tcW w:w="4214" w:type="dxa"/>
            <w:gridSpan w:val="2"/>
            <w:tcBorders>
              <w:bottom w:val="single" w:sz="4" w:space="0" w:color="3A8C95" w:themeColor="accent5" w:themeShade="80"/>
            </w:tcBorders>
          </w:tcPr>
          <w:p w14:paraId="4E36104D" w14:textId="0297B99E" w:rsidR="009C4CA2" w:rsidRPr="0011491A" w:rsidRDefault="00B5329C" w:rsidP="00675126">
            <w:pPr>
              <w:pStyle w:val="Heading3"/>
              <w:jc w:val="both"/>
              <w:outlineLvl w:val="2"/>
              <w:rPr>
                <w:sz w:val="24"/>
              </w:rPr>
            </w:pPr>
            <w:r w:rsidRPr="0011491A">
              <w:rPr>
                <w:sz w:val="24"/>
              </w:rPr>
              <w:t xml:space="preserve">Am </w:t>
            </w:r>
            <w:r w:rsidR="00D401A5" w:rsidRPr="0011491A">
              <w:rPr>
                <w:sz w:val="24"/>
              </w:rPr>
              <w:t>a</w:t>
            </w:r>
            <w:r w:rsidR="00217CB1" w:rsidRPr="0011491A">
              <w:rPr>
                <w:sz w:val="24"/>
              </w:rPr>
              <w:t>:</w:t>
            </w:r>
          </w:p>
          <w:p w14:paraId="789CB61C" w14:textId="0B1C46B2" w:rsidR="006A0A31" w:rsidRPr="0011491A" w:rsidRDefault="006A0A31" w:rsidP="00675126">
            <w:pPr>
              <w:pStyle w:val="Heading3"/>
              <w:jc w:val="both"/>
              <w:outlineLvl w:val="2"/>
              <w:rPr>
                <w:sz w:val="24"/>
              </w:rPr>
            </w:pPr>
            <w:r w:rsidRPr="0011491A">
              <w:rPr>
                <w:sz w:val="24"/>
              </w:rPr>
              <w:t>Software Developer</w:t>
            </w:r>
          </w:p>
        </w:tc>
      </w:tr>
      <w:tr w:rsidR="00506C4F" w:rsidRPr="00506C4F" w14:paraId="440F2154" w14:textId="77777777" w:rsidTr="009A72EF">
        <w:trPr>
          <w:trHeight w:val="50"/>
        </w:trPr>
        <w:tc>
          <w:tcPr>
            <w:tcW w:w="5752" w:type="dxa"/>
            <w:vMerge/>
          </w:tcPr>
          <w:p w14:paraId="2AC2608F" w14:textId="77777777" w:rsidR="006A0A31" w:rsidRPr="00162614" w:rsidRDefault="006A0A31" w:rsidP="009D4CF9">
            <w:pPr>
              <w:pStyle w:val="Heading1"/>
              <w:ind w:left="-113"/>
              <w:outlineLvl w:val="0"/>
            </w:pPr>
          </w:p>
        </w:tc>
        <w:tc>
          <w:tcPr>
            <w:tcW w:w="548" w:type="dxa"/>
          </w:tcPr>
          <w:p w14:paraId="7DFF0FBC" w14:textId="77777777" w:rsidR="006A0A31" w:rsidRPr="00162614" w:rsidRDefault="006A0A31" w:rsidP="009D4CF9"/>
        </w:tc>
        <w:tc>
          <w:tcPr>
            <w:tcW w:w="612" w:type="dxa"/>
          </w:tcPr>
          <w:p w14:paraId="3D0B8B92" w14:textId="77777777" w:rsidR="006A0A31" w:rsidRPr="00162614" w:rsidRDefault="006A0A31" w:rsidP="00AB2B28"/>
        </w:tc>
        <w:tc>
          <w:tcPr>
            <w:tcW w:w="4214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shd w:val="clear" w:color="auto" w:fill="auto"/>
            <w:vAlign w:val="center"/>
          </w:tcPr>
          <w:p w14:paraId="7EF625A5" w14:textId="53516847" w:rsidR="006A0A31" w:rsidRPr="0011491A" w:rsidRDefault="007B1C44" w:rsidP="00675126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11491A">
              <w:rPr>
                <w:color w:val="FFFFFF" w:themeColor="background1"/>
                <w:sz w:val="24"/>
                <w:szCs w:val="24"/>
              </w:rPr>
              <w:t xml:space="preserve">Database </w:t>
            </w:r>
            <w:r w:rsidR="00322EE1">
              <w:rPr>
                <w:color w:val="FFFFFF" w:themeColor="background1"/>
                <w:sz w:val="24"/>
                <w:szCs w:val="24"/>
              </w:rPr>
              <w:t>Engineer</w:t>
            </w:r>
          </w:p>
        </w:tc>
      </w:tr>
      <w:tr w:rsidR="006A0A31" w:rsidRPr="00162614" w14:paraId="2EEAB563" w14:textId="77777777" w:rsidTr="009C4CA2">
        <w:trPr>
          <w:trHeight w:val="1082"/>
        </w:trPr>
        <w:tc>
          <w:tcPr>
            <w:tcW w:w="5752" w:type="dxa"/>
            <w:vMerge/>
          </w:tcPr>
          <w:p w14:paraId="137E6D0F" w14:textId="77777777" w:rsidR="006A0A31" w:rsidRDefault="006A0A31" w:rsidP="009D4CF9">
            <w:pPr>
              <w:pStyle w:val="Heading1"/>
              <w:ind w:left="-113"/>
              <w:outlineLvl w:val="0"/>
            </w:pPr>
          </w:p>
        </w:tc>
        <w:tc>
          <w:tcPr>
            <w:tcW w:w="548" w:type="dxa"/>
          </w:tcPr>
          <w:p w14:paraId="742A8E3F" w14:textId="77777777" w:rsidR="006A0A31" w:rsidRDefault="006A0A31" w:rsidP="009D4CF9"/>
        </w:tc>
        <w:tc>
          <w:tcPr>
            <w:tcW w:w="612" w:type="dxa"/>
          </w:tcPr>
          <w:p w14:paraId="1F9FF0C3" w14:textId="77777777" w:rsidR="006A0A31" w:rsidRDefault="006A0A31" w:rsidP="009D4CF9">
            <w:pPr>
              <w:pStyle w:val="Heading3"/>
              <w:outlineLvl w:val="2"/>
            </w:pPr>
          </w:p>
        </w:tc>
        <w:tc>
          <w:tcPr>
            <w:tcW w:w="4214" w:type="dxa"/>
            <w:gridSpan w:val="2"/>
            <w:tcBorders>
              <w:top w:val="single" w:sz="4" w:space="0" w:color="3A8C95" w:themeColor="accent5" w:themeShade="80"/>
            </w:tcBorders>
          </w:tcPr>
          <w:p w14:paraId="228F92FE" w14:textId="1121B9E6" w:rsidR="009A72EF" w:rsidRPr="0011491A" w:rsidRDefault="006A0A31" w:rsidP="00675126">
            <w:pPr>
              <w:pStyle w:val="Heading3"/>
              <w:jc w:val="both"/>
              <w:outlineLvl w:val="2"/>
              <w:rPr>
                <w:sz w:val="24"/>
              </w:rPr>
            </w:pPr>
            <w:r w:rsidRPr="0011491A">
              <w:rPr>
                <w:sz w:val="24"/>
              </w:rPr>
              <w:t>System Analyst</w:t>
            </w:r>
          </w:p>
          <w:p w14:paraId="55E435A4" w14:textId="6685A19F" w:rsidR="00454433" w:rsidRPr="0011491A" w:rsidRDefault="00454433" w:rsidP="00675126">
            <w:pPr>
              <w:pStyle w:val="Heading3"/>
              <w:jc w:val="both"/>
              <w:outlineLvl w:val="2"/>
              <w:rPr>
                <w:b/>
                <w:bCs/>
                <w:sz w:val="24"/>
              </w:rPr>
            </w:pPr>
            <w:r w:rsidRPr="0011491A">
              <w:rPr>
                <w:b/>
                <w:bCs/>
                <w:sz w:val="24"/>
              </w:rPr>
              <w:t xml:space="preserve">Web </w:t>
            </w:r>
            <w:r w:rsidR="003A02B8" w:rsidRPr="0011491A">
              <w:rPr>
                <w:b/>
                <w:bCs/>
                <w:sz w:val="24"/>
              </w:rPr>
              <w:t>Designer</w:t>
            </w:r>
          </w:p>
        </w:tc>
      </w:tr>
      <w:tr w:rsidR="006A0A31" w:rsidRPr="00162614" w14:paraId="06232426" w14:textId="77777777" w:rsidTr="009C4CA2">
        <w:trPr>
          <w:trHeight w:val="1073"/>
        </w:trPr>
        <w:tc>
          <w:tcPr>
            <w:tcW w:w="5752" w:type="dxa"/>
            <w:vAlign w:val="center"/>
          </w:tcPr>
          <w:p w14:paraId="161504AE" w14:textId="77777777" w:rsidR="0007395E" w:rsidRDefault="0007395E" w:rsidP="009D4CF9">
            <w:pPr>
              <w:pStyle w:val="Heading1"/>
              <w:outlineLvl w:val="0"/>
            </w:pPr>
          </w:p>
          <w:p w14:paraId="0F8B49D2" w14:textId="77777777" w:rsidR="0007395E" w:rsidRDefault="0007395E" w:rsidP="009D4CF9">
            <w:pPr>
              <w:pStyle w:val="Heading1"/>
              <w:outlineLvl w:val="0"/>
            </w:pPr>
          </w:p>
          <w:p w14:paraId="7D3D6483" w14:textId="6D9BB64F" w:rsidR="006A0A31" w:rsidRDefault="00000000" w:rsidP="009D4CF9">
            <w:pPr>
              <w:pStyle w:val="Heading1"/>
              <w:outlineLvl w:val="0"/>
            </w:pPr>
            <w:sdt>
              <w:sdtPr>
                <w:id w:val="-1357266435"/>
                <w:placeholder>
                  <w:docPart w:val="93C69A33106B4AE2A7282251A0B4C758"/>
                </w:placeholder>
                <w:temporary/>
                <w:showingPlcHdr/>
                <w15:appearance w15:val="hidden"/>
              </w:sdtPr>
              <w:sdtContent>
                <w:r w:rsidR="006A0A31" w:rsidRPr="00C45D7E">
                  <w:t>PROFILE</w:t>
                </w:r>
              </w:sdtContent>
            </w:sdt>
          </w:p>
        </w:tc>
        <w:tc>
          <w:tcPr>
            <w:tcW w:w="548" w:type="dxa"/>
          </w:tcPr>
          <w:p w14:paraId="3745F5B8" w14:textId="77777777" w:rsidR="006A0A31" w:rsidRDefault="006A0A31" w:rsidP="009D4CF9"/>
        </w:tc>
        <w:tc>
          <w:tcPr>
            <w:tcW w:w="612" w:type="dxa"/>
          </w:tcPr>
          <w:p w14:paraId="11F05EB3" w14:textId="77777777" w:rsidR="006A0A31" w:rsidRDefault="006A0A31" w:rsidP="009D4CF9"/>
        </w:tc>
        <w:tc>
          <w:tcPr>
            <w:tcW w:w="4214" w:type="dxa"/>
            <w:gridSpan w:val="2"/>
            <w:vAlign w:val="center"/>
          </w:tcPr>
          <w:p w14:paraId="715382FB" w14:textId="77777777" w:rsidR="008A5703" w:rsidRDefault="008A5703" w:rsidP="009D4CF9">
            <w:pPr>
              <w:pStyle w:val="Heading1"/>
              <w:outlineLvl w:val="0"/>
            </w:pPr>
          </w:p>
          <w:p w14:paraId="4D6DBE1C" w14:textId="4E24B57E" w:rsidR="006A0A31" w:rsidRPr="00C45D7E" w:rsidRDefault="00000000" w:rsidP="009D4CF9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88CA9B6AEEE949E38673124C95151F68"/>
                </w:placeholder>
                <w:temporary/>
                <w:showingPlcHdr/>
                <w15:appearance w15:val="hidden"/>
              </w:sdtPr>
              <w:sdtContent>
                <w:r w:rsidR="006A0A31" w:rsidRPr="00162614">
                  <w:t>CONTACT</w:t>
                </w:r>
              </w:sdtContent>
            </w:sdt>
          </w:p>
        </w:tc>
      </w:tr>
      <w:tr w:rsidR="006A0A31" w:rsidRPr="00162614" w14:paraId="5D11BFC9" w14:textId="77777777" w:rsidTr="009C4CA2">
        <w:trPr>
          <w:trHeight w:val="580"/>
        </w:trPr>
        <w:tc>
          <w:tcPr>
            <w:tcW w:w="5752" w:type="dxa"/>
            <w:vMerge w:val="restart"/>
            <w:vAlign w:val="center"/>
          </w:tcPr>
          <w:p w14:paraId="0249EA2A" w14:textId="77777777" w:rsidR="009D4CF9" w:rsidRDefault="009D4CF9" w:rsidP="009D4CF9">
            <w:pPr>
              <w:spacing w:before="0" w:line="276" w:lineRule="auto"/>
              <w:rPr>
                <w:rFonts w:ascii="Cambria" w:hAnsi="Cambria" w:cs="Times New Roman"/>
                <w:sz w:val="22"/>
                <w:szCs w:val="22"/>
              </w:rPr>
            </w:pPr>
          </w:p>
          <w:p w14:paraId="0D2E6F78" w14:textId="02FBC99D" w:rsidR="00790AC6" w:rsidRPr="009D4CF9" w:rsidRDefault="00CF39E9" w:rsidP="009D4CF9">
            <w:pPr>
              <w:spacing w:before="0" w:line="276" w:lineRule="auto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I am a computer Science Student with </w:t>
            </w:r>
            <w:r w:rsidR="00B90E1A" w:rsidRPr="009D4CF9">
              <w:rPr>
                <w:rFonts w:cstheme="minorHAnsi"/>
                <w:sz w:val="22"/>
                <w:szCs w:val="22"/>
              </w:rPr>
              <w:t>K</w:t>
            </w:r>
            <w:r w:rsidR="006A0A31" w:rsidRPr="009D4CF9">
              <w:rPr>
                <w:rFonts w:cstheme="minorHAnsi"/>
                <w:sz w:val="22"/>
                <w:szCs w:val="22"/>
              </w:rPr>
              <w:t xml:space="preserve">nowledge in </w:t>
            </w:r>
            <w:r w:rsidR="00643882">
              <w:rPr>
                <w:rFonts w:cstheme="minorHAnsi"/>
                <w:sz w:val="22"/>
                <w:szCs w:val="22"/>
              </w:rPr>
              <w:t>application</w:t>
            </w:r>
            <w:r w:rsidR="006A0A31" w:rsidRPr="009D4CF9">
              <w:rPr>
                <w:rFonts w:cstheme="minorHAnsi"/>
                <w:sz w:val="22"/>
                <w:szCs w:val="22"/>
              </w:rPr>
              <w:t xml:space="preserve"> development</w:t>
            </w:r>
            <w:r w:rsidR="00B90E1A" w:rsidRPr="009D4CF9">
              <w:rPr>
                <w:rFonts w:cstheme="minorHAnsi"/>
                <w:sz w:val="22"/>
                <w:szCs w:val="22"/>
              </w:rPr>
              <w:t xml:space="preserve"> </w:t>
            </w:r>
            <w:r w:rsidR="006A0A31" w:rsidRPr="009D4CF9">
              <w:rPr>
                <w:rFonts w:cstheme="minorHAnsi"/>
                <w:sz w:val="22"/>
                <w:szCs w:val="22"/>
              </w:rPr>
              <w:t>(</w:t>
            </w:r>
            <w:r w:rsidR="00964F68">
              <w:rPr>
                <w:rFonts w:cstheme="minorHAnsi"/>
                <w:sz w:val="22"/>
                <w:szCs w:val="22"/>
              </w:rPr>
              <w:t xml:space="preserve">Being </w:t>
            </w:r>
            <w:r w:rsidR="006A0A31" w:rsidRPr="009D4CF9">
              <w:rPr>
                <w:rFonts w:cstheme="minorHAnsi"/>
                <w:sz w:val="22"/>
                <w:szCs w:val="22"/>
              </w:rPr>
              <w:t xml:space="preserve">Desktop, Web </w:t>
            </w:r>
            <w:r w:rsidR="00EC4487">
              <w:rPr>
                <w:rFonts w:cstheme="minorHAnsi"/>
                <w:sz w:val="22"/>
                <w:szCs w:val="22"/>
              </w:rPr>
              <w:t>Development</w:t>
            </w:r>
            <w:r w:rsidR="006A0A31" w:rsidRPr="009D4CF9">
              <w:rPr>
                <w:rFonts w:cstheme="minorHAnsi"/>
                <w:sz w:val="22"/>
                <w:szCs w:val="22"/>
              </w:rPr>
              <w:t>). I have</w:t>
            </w:r>
            <w:r w:rsidR="009D100C">
              <w:rPr>
                <w:rFonts w:cstheme="minorHAnsi"/>
                <w:sz w:val="22"/>
                <w:szCs w:val="22"/>
              </w:rPr>
              <w:t xml:space="preserve"> </w:t>
            </w:r>
            <w:r w:rsidR="007B1616">
              <w:rPr>
                <w:rFonts w:cstheme="minorHAnsi"/>
                <w:sz w:val="22"/>
                <w:szCs w:val="22"/>
              </w:rPr>
              <w:t>technological</w:t>
            </w:r>
            <w:r w:rsidR="00790AC6" w:rsidRPr="009D4CF9">
              <w:rPr>
                <w:rFonts w:cstheme="minorHAnsi"/>
                <w:sz w:val="22"/>
                <w:szCs w:val="22"/>
              </w:rPr>
              <w:t xml:space="preserve"> </w:t>
            </w:r>
            <w:r w:rsidR="00A9518C">
              <w:rPr>
                <w:rFonts w:cstheme="minorHAnsi"/>
                <w:sz w:val="22"/>
                <w:szCs w:val="22"/>
              </w:rPr>
              <w:t>ideas</w:t>
            </w:r>
            <w:r w:rsidR="006A0A31" w:rsidRPr="009D4CF9">
              <w:rPr>
                <w:rFonts w:cstheme="minorHAnsi"/>
                <w:sz w:val="22"/>
                <w:szCs w:val="22"/>
              </w:rPr>
              <w:t xml:space="preserve"> to help solve organization</w:t>
            </w:r>
            <w:r w:rsidR="00BE608E">
              <w:rPr>
                <w:rFonts w:cstheme="minorHAnsi"/>
                <w:sz w:val="22"/>
                <w:szCs w:val="22"/>
              </w:rPr>
              <w:t>al</w:t>
            </w:r>
            <w:r w:rsidR="006A0A31" w:rsidRPr="009D4CF9">
              <w:rPr>
                <w:rFonts w:cstheme="minorHAnsi"/>
                <w:sz w:val="22"/>
                <w:szCs w:val="22"/>
              </w:rPr>
              <w:t xml:space="preserve"> problems.</w:t>
            </w:r>
            <w:r w:rsidR="009D4CF9" w:rsidRPr="009D4CF9">
              <w:rPr>
                <w:rFonts w:cstheme="minorHAnsi"/>
                <w:sz w:val="22"/>
                <w:szCs w:val="22"/>
              </w:rPr>
              <w:t xml:space="preserve"> I have</w:t>
            </w:r>
            <w:r w:rsidR="00B90E1A" w:rsidRPr="009D4CF9">
              <w:rPr>
                <w:rFonts w:cstheme="minorHAnsi"/>
                <w:sz w:val="22"/>
                <w:szCs w:val="22"/>
              </w:rPr>
              <w:t xml:space="preserve"> </w:t>
            </w:r>
            <w:r w:rsidR="001D77DC">
              <w:rPr>
                <w:rFonts w:cstheme="minorHAnsi"/>
                <w:sz w:val="22"/>
                <w:szCs w:val="22"/>
              </w:rPr>
              <w:t xml:space="preserve">good </w:t>
            </w:r>
            <w:r w:rsidR="00B90E1A" w:rsidRPr="009D4CF9">
              <w:rPr>
                <w:rFonts w:cstheme="minorHAnsi"/>
                <w:color w:val="111111"/>
                <w:sz w:val="22"/>
                <w:szCs w:val="22"/>
                <w:shd w:val="clear" w:color="auto" w:fill="FFFFFF"/>
              </w:rPr>
              <w:t>C</w:t>
            </w:r>
            <w:r w:rsidR="00790AC6" w:rsidRPr="009D4CF9">
              <w:rPr>
                <w:rFonts w:cstheme="minorHAnsi"/>
                <w:color w:val="111111"/>
                <w:sz w:val="22"/>
                <w:szCs w:val="22"/>
                <w:shd w:val="clear" w:color="auto" w:fill="FFFFFF"/>
              </w:rPr>
              <w:t xml:space="preserve">ommunication skills, team management skills, </w:t>
            </w:r>
            <w:r w:rsidR="00303588">
              <w:rPr>
                <w:rFonts w:cstheme="minorHAnsi"/>
                <w:color w:val="111111"/>
                <w:sz w:val="22"/>
                <w:szCs w:val="22"/>
                <w:shd w:val="clear" w:color="auto" w:fill="FFFFFF"/>
              </w:rPr>
              <w:t xml:space="preserve">and zealous to work with </w:t>
            </w:r>
            <w:r w:rsidR="00790AC6" w:rsidRPr="009D4CF9">
              <w:rPr>
                <w:rFonts w:cstheme="minorHAnsi"/>
                <w:color w:val="111111"/>
                <w:sz w:val="22"/>
                <w:szCs w:val="22"/>
                <w:shd w:val="clear" w:color="auto" w:fill="FFFFFF"/>
              </w:rPr>
              <w:t xml:space="preserve">confidence and great attention to </w:t>
            </w:r>
            <w:r w:rsidR="00787C99">
              <w:rPr>
                <w:rFonts w:cstheme="minorHAnsi"/>
                <w:color w:val="111111"/>
                <w:sz w:val="22"/>
                <w:szCs w:val="22"/>
                <w:shd w:val="clear" w:color="auto" w:fill="FFFFFF"/>
              </w:rPr>
              <w:t>detail</w:t>
            </w:r>
            <w:r w:rsidR="00790AC6" w:rsidRPr="009D4CF9">
              <w:rPr>
                <w:rFonts w:cstheme="minorHAnsi"/>
                <w:color w:val="111111"/>
                <w:sz w:val="22"/>
                <w:szCs w:val="22"/>
                <w:shd w:val="clear" w:color="auto" w:fill="FFFFFF"/>
              </w:rPr>
              <w:t>.</w:t>
            </w:r>
            <w:r w:rsidR="007911D0" w:rsidRPr="009D4CF9">
              <w:rPr>
                <w:rFonts w:cstheme="minorHAnsi"/>
                <w:color w:val="111111"/>
                <w:sz w:val="22"/>
                <w:szCs w:val="22"/>
                <w:shd w:val="clear" w:color="auto" w:fill="FFFFFF"/>
              </w:rPr>
              <w:t xml:space="preserve"> E</w:t>
            </w:r>
            <w:r w:rsidR="00506C4F" w:rsidRPr="009D4CF9">
              <w:rPr>
                <w:rFonts w:cstheme="minorHAnsi"/>
                <w:sz w:val="22"/>
                <w:szCs w:val="22"/>
              </w:rPr>
              <w:t>xperience</w:t>
            </w:r>
            <w:r w:rsidR="00790AC6" w:rsidRPr="009D4CF9">
              <w:rPr>
                <w:rFonts w:cstheme="minorHAnsi"/>
                <w:sz w:val="22"/>
                <w:szCs w:val="22"/>
              </w:rPr>
              <w:t xml:space="preserve"> in SQL SERVER, JAVA, </w:t>
            </w:r>
            <w:r w:rsidR="007911D0" w:rsidRPr="009D4CF9">
              <w:rPr>
                <w:rFonts w:cstheme="minorHAnsi"/>
                <w:sz w:val="22"/>
                <w:szCs w:val="22"/>
              </w:rPr>
              <w:t>PHP</w:t>
            </w:r>
            <w:r w:rsidR="00787C99">
              <w:rPr>
                <w:rFonts w:cstheme="minorHAnsi"/>
                <w:sz w:val="22"/>
                <w:szCs w:val="22"/>
              </w:rPr>
              <w:t>,</w:t>
            </w:r>
            <w:r w:rsidR="007911D0" w:rsidRPr="009D4CF9">
              <w:rPr>
                <w:rFonts w:cstheme="minorHAnsi"/>
                <w:sz w:val="22"/>
                <w:szCs w:val="22"/>
              </w:rPr>
              <w:t xml:space="preserve"> etc. </w:t>
            </w:r>
          </w:p>
        </w:tc>
        <w:tc>
          <w:tcPr>
            <w:tcW w:w="548" w:type="dxa"/>
            <w:vMerge w:val="restart"/>
          </w:tcPr>
          <w:p w14:paraId="497701C5" w14:textId="77777777" w:rsidR="006A0A31" w:rsidRDefault="006A0A31" w:rsidP="009D4CF9">
            <w:pPr>
              <w:spacing w:before="0"/>
            </w:pPr>
          </w:p>
        </w:tc>
        <w:tc>
          <w:tcPr>
            <w:tcW w:w="612" w:type="dxa"/>
            <w:vMerge w:val="restart"/>
            <w:vAlign w:val="center"/>
          </w:tcPr>
          <w:p w14:paraId="758BBEBA" w14:textId="77777777" w:rsidR="006A0A31" w:rsidRDefault="006A0A31" w:rsidP="009D4CF9">
            <w:pPr>
              <w:spacing w:before="0"/>
            </w:pPr>
          </w:p>
        </w:tc>
        <w:tc>
          <w:tcPr>
            <w:tcW w:w="441" w:type="dxa"/>
            <w:vAlign w:val="center"/>
          </w:tcPr>
          <w:p w14:paraId="0D20CF73" w14:textId="77777777" w:rsidR="006A0A31" w:rsidRPr="008D4A99" w:rsidRDefault="006A0A31" w:rsidP="009D4CF9">
            <w:pPr>
              <w:spacing w:before="0"/>
            </w:pPr>
            <w:r w:rsidRPr="00162614">
              <w:rPr>
                <w:noProof/>
              </w:rPr>
              <w:drawing>
                <wp:inline distT="0" distB="0" distL="0" distR="0" wp14:anchorId="014F60F3" wp14:editId="5D46F0CA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3" w:type="dxa"/>
            <w:vAlign w:val="center"/>
          </w:tcPr>
          <w:p w14:paraId="3EC31537" w14:textId="77777777" w:rsidR="006A0A31" w:rsidRPr="00285F11" w:rsidRDefault="006A0A31" w:rsidP="009D4CF9">
            <w:pPr>
              <w:pStyle w:val="Contact1"/>
              <w:spacing w:before="0"/>
              <w:rPr>
                <w:sz w:val="24"/>
                <w:szCs w:val="24"/>
              </w:rPr>
            </w:pPr>
            <w:r w:rsidRPr="00285F11">
              <w:rPr>
                <w:sz w:val="24"/>
                <w:szCs w:val="24"/>
              </w:rPr>
              <w:t>0240308232</w:t>
            </w:r>
          </w:p>
        </w:tc>
      </w:tr>
      <w:tr w:rsidR="006A0A31" w:rsidRPr="00162614" w14:paraId="3C5C831E" w14:textId="77777777" w:rsidTr="009C4CA2">
        <w:trPr>
          <w:trHeight w:val="578"/>
        </w:trPr>
        <w:tc>
          <w:tcPr>
            <w:tcW w:w="5752" w:type="dxa"/>
            <w:vMerge/>
            <w:vAlign w:val="center"/>
          </w:tcPr>
          <w:p w14:paraId="0CF775F0" w14:textId="77777777" w:rsidR="006A0A31" w:rsidRPr="000F3FE2" w:rsidRDefault="006A0A31" w:rsidP="009D4CF9">
            <w:pPr>
              <w:spacing w:before="0"/>
            </w:pPr>
          </w:p>
        </w:tc>
        <w:tc>
          <w:tcPr>
            <w:tcW w:w="548" w:type="dxa"/>
            <w:vMerge/>
          </w:tcPr>
          <w:p w14:paraId="0C742B97" w14:textId="77777777" w:rsidR="006A0A31" w:rsidRDefault="006A0A31" w:rsidP="009D4CF9">
            <w:pPr>
              <w:spacing w:before="0"/>
            </w:pPr>
          </w:p>
        </w:tc>
        <w:tc>
          <w:tcPr>
            <w:tcW w:w="612" w:type="dxa"/>
            <w:vMerge/>
            <w:vAlign w:val="center"/>
          </w:tcPr>
          <w:p w14:paraId="5FB90A8F" w14:textId="77777777" w:rsidR="006A0A31" w:rsidRDefault="006A0A31" w:rsidP="009D4CF9">
            <w:pPr>
              <w:spacing w:before="0"/>
            </w:pPr>
          </w:p>
        </w:tc>
        <w:tc>
          <w:tcPr>
            <w:tcW w:w="441" w:type="dxa"/>
            <w:vAlign w:val="center"/>
          </w:tcPr>
          <w:p w14:paraId="58D6ED75" w14:textId="77777777" w:rsidR="006A0A31" w:rsidRPr="008D4A99" w:rsidRDefault="006A0A31" w:rsidP="009D4CF9">
            <w:pPr>
              <w:spacing w:before="0"/>
            </w:pPr>
            <w:r w:rsidRPr="00162614">
              <w:rPr>
                <w:noProof/>
              </w:rPr>
              <w:drawing>
                <wp:inline distT="0" distB="0" distL="0" distR="0" wp14:anchorId="059068A9" wp14:editId="100BDC83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3" w:type="dxa"/>
            <w:vAlign w:val="center"/>
          </w:tcPr>
          <w:p w14:paraId="486095B8" w14:textId="77777777" w:rsidR="006A0A31" w:rsidRPr="00285F11" w:rsidRDefault="006A0A31" w:rsidP="009D4CF9">
            <w:pPr>
              <w:pStyle w:val="Contact1"/>
              <w:spacing w:before="0"/>
              <w:rPr>
                <w:sz w:val="24"/>
                <w:szCs w:val="24"/>
              </w:rPr>
            </w:pPr>
            <w:r w:rsidRPr="00285F11">
              <w:rPr>
                <w:sz w:val="24"/>
                <w:szCs w:val="24"/>
              </w:rPr>
              <w:t>+233 240 308232</w:t>
            </w:r>
          </w:p>
        </w:tc>
      </w:tr>
      <w:tr w:rsidR="006A0A31" w:rsidRPr="00FA5993" w14:paraId="77C18264" w14:textId="77777777" w:rsidTr="009C4CA2">
        <w:trPr>
          <w:trHeight w:val="578"/>
        </w:trPr>
        <w:tc>
          <w:tcPr>
            <w:tcW w:w="5752" w:type="dxa"/>
            <w:vMerge/>
            <w:vAlign w:val="center"/>
          </w:tcPr>
          <w:p w14:paraId="441EF67B" w14:textId="77777777" w:rsidR="006A0A31" w:rsidRPr="000F3FE2" w:rsidRDefault="006A0A31" w:rsidP="009D4CF9">
            <w:pPr>
              <w:spacing w:before="0"/>
            </w:pPr>
          </w:p>
        </w:tc>
        <w:tc>
          <w:tcPr>
            <w:tcW w:w="548" w:type="dxa"/>
            <w:vMerge/>
          </w:tcPr>
          <w:p w14:paraId="72E2ABB1" w14:textId="77777777" w:rsidR="006A0A31" w:rsidRDefault="006A0A31" w:rsidP="009D4CF9">
            <w:pPr>
              <w:spacing w:before="0"/>
            </w:pPr>
          </w:p>
        </w:tc>
        <w:tc>
          <w:tcPr>
            <w:tcW w:w="612" w:type="dxa"/>
            <w:vMerge/>
            <w:vAlign w:val="center"/>
          </w:tcPr>
          <w:p w14:paraId="7CE18B6D" w14:textId="77777777" w:rsidR="006A0A31" w:rsidRDefault="006A0A31" w:rsidP="009D4CF9">
            <w:pPr>
              <w:spacing w:before="0"/>
            </w:pPr>
          </w:p>
        </w:tc>
        <w:tc>
          <w:tcPr>
            <w:tcW w:w="441" w:type="dxa"/>
            <w:vAlign w:val="center"/>
          </w:tcPr>
          <w:p w14:paraId="73AEC49D" w14:textId="77777777" w:rsidR="006A0A31" w:rsidRPr="008D4A99" w:rsidRDefault="006A0A31" w:rsidP="009D4CF9">
            <w:pPr>
              <w:spacing w:before="0"/>
            </w:pPr>
            <w:r w:rsidRPr="00162614">
              <w:rPr>
                <w:noProof/>
              </w:rPr>
              <w:drawing>
                <wp:inline distT="0" distB="0" distL="0" distR="0" wp14:anchorId="32173B26" wp14:editId="4044E511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3" w:type="dxa"/>
            <w:vAlign w:val="center"/>
          </w:tcPr>
          <w:p w14:paraId="12B9AA28" w14:textId="77777777" w:rsidR="006A0A31" w:rsidRPr="00285F11" w:rsidRDefault="006A0A31" w:rsidP="009D4CF9">
            <w:pPr>
              <w:pStyle w:val="Contact2"/>
              <w:spacing w:before="0"/>
              <w:rPr>
                <w:sz w:val="24"/>
                <w:szCs w:val="24"/>
              </w:rPr>
            </w:pPr>
            <w:r w:rsidRPr="00285F11">
              <w:rPr>
                <w:sz w:val="24"/>
                <w:szCs w:val="24"/>
              </w:rPr>
              <w:t>Okyereboateng010@gmail.com</w:t>
            </w:r>
          </w:p>
        </w:tc>
      </w:tr>
      <w:tr w:rsidR="006A0A31" w:rsidRPr="00162614" w14:paraId="22647C7D" w14:textId="77777777" w:rsidTr="009C4CA2">
        <w:trPr>
          <w:trHeight w:val="578"/>
        </w:trPr>
        <w:tc>
          <w:tcPr>
            <w:tcW w:w="5752" w:type="dxa"/>
            <w:vMerge/>
            <w:vAlign w:val="center"/>
          </w:tcPr>
          <w:p w14:paraId="55B42991" w14:textId="77777777" w:rsidR="006A0A31" w:rsidRPr="000F3FE2" w:rsidRDefault="006A0A31" w:rsidP="009D4CF9">
            <w:pPr>
              <w:spacing w:before="0"/>
            </w:pPr>
          </w:p>
        </w:tc>
        <w:tc>
          <w:tcPr>
            <w:tcW w:w="548" w:type="dxa"/>
            <w:vMerge/>
          </w:tcPr>
          <w:p w14:paraId="7BAB8799" w14:textId="77777777" w:rsidR="006A0A31" w:rsidRDefault="006A0A31" w:rsidP="009D4CF9">
            <w:pPr>
              <w:spacing w:before="0"/>
            </w:pPr>
          </w:p>
        </w:tc>
        <w:tc>
          <w:tcPr>
            <w:tcW w:w="612" w:type="dxa"/>
            <w:vMerge/>
            <w:vAlign w:val="center"/>
          </w:tcPr>
          <w:p w14:paraId="7E7DF64F" w14:textId="77777777" w:rsidR="006A0A31" w:rsidRDefault="006A0A31" w:rsidP="009D4CF9">
            <w:pPr>
              <w:spacing w:before="0"/>
            </w:pPr>
          </w:p>
        </w:tc>
        <w:tc>
          <w:tcPr>
            <w:tcW w:w="441" w:type="dxa"/>
            <w:vAlign w:val="center"/>
          </w:tcPr>
          <w:p w14:paraId="415F2D1C" w14:textId="77777777" w:rsidR="006A0A31" w:rsidRPr="008D4A99" w:rsidRDefault="006A0A31" w:rsidP="009D4CF9">
            <w:pPr>
              <w:spacing w:before="0"/>
            </w:pPr>
            <w:r w:rsidRPr="00162614">
              <w:rPr>
                <w:noProof/>
              </w:rPr>
              <w:drawing>
                <wp:inline distT="0" distB="0" distL="0" distR="0" wp14:anchorId="2E1482DC" wp14:editId="63ED08E9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3" w:type="dxa"/>
            <w:vAlign w:val="center"/>
          </w:tcPr>
          <w:p w14:paraId="7B52611D" w14:textId="261FECDE" w:rsidR="006A0A31" w:rsidRPr="00285F11" w:rsidRDefault="00EE7DEB" w:rsidP="009D4CF9">
            <w:pPr>
              <w:pStyle w:val="Contact2"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9D4CF9">
              <w:rPr>
                <w:sz w:val="24"/>
                <w:szCs w:val="24"/>
              </w:rPr>
              <w:t>it.ly/scriptcoder</w:t>
            </w:r>
          </w:p>
        </w:tc>
      </w:tr>
      <w:tr w:rsidR="006A0A31" w14:paraId="148AFC3F" w14:textId="77777777" w:rsidTr="00E30ACD">
        <w:trPr>
          <w:trHeight w:val="1096"/>
        </w:trPr>
        <w:tc>
          <w:tcPr>
            <w:tcW w:w="5752" w:type="dxa"/>
            <w:vAlign w:val="center"/>
          </w:tcPr>
          <w:p w14:paraId="04089112" w14:textId="77777777" w:rsidR="006A0A31" w:rsidRDefault="00000000" w:rsidP="009D4CF9">
            <w:pPr>
              <w:pStyle w:val="Heading1"/>
              <w:outlineLvl w:val="0"/>
            </w:pPr>
            <w:sdt>
              <w:sdtPr>
                <w:id w:val="2070454609"/>
                <w:placeholder>
                  <w:docPart w:val="CB4F9A3FBFA24667A2551B78B3F72D38"/>
                </w:placeholder>
                <w:temporary/>
                <w:showingPlcHdr/>
                <w15:appearance w15:val="hidden"/>
              </w:sdtPr>
              <w:sdtContent>
                <w:r w:rsidR="006A0A31">
                  <w:t>EXPERIENCE</w:t>
                </w:r>
              </w:sdtContent>
            </w:sdt>
          </w:p>
        </w:tc>
        <w:tc>
          <w:tcPr>
            <w:tcW w:w="548" w:type="dxa"/>
          </w:tcPr>
          <w:p w14:paraId="57B201DB" w14:textId="77777777" w:rsidR="006A0A31" w:rsidRDefault="006A0A31" w:rsidP="009D4CF9"/>
        </w:tc>
        <w:tc>
          <w:tcPr>
            <w:tcW w:w="612" w:type="dxa"/>
          </w:tcPr>
          <w:p w14:paraId="62FE0FBD" w14:textId="77777777" w:rsidR="006A0A31" w:rsidRDefault="006A0A31" w:rsidP="009D4CF9"/>
        </w:tc>
        <w:tc>
          <w:tcPr>
            <w:tcW w:w="4214" w:type="dxa"/>
            <w:gridSpan w:val="2"/>
            <w:vAlign w:val="center"/>
          </w:tcPr>
          <w:p w14:paraId="47AEB60D" w14:textId="1F2E70CC" w:rsidR="006A0A31" w:rsidRPr="00C45D7E" w:rsidRDefault="00000000" w:rsidP="009D4CF9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D3B778F4D4A24675A54CE26D39AF84A6"/>
                </w:placeholder>
                <w:temporary/>
                <w:showingPlcHdr/>
                <w15:appearance w15:val="hidden"/>
              </w:sdtPr>
              <w:sdtContent>
                <w:r w:rsidR="006A0A31" w:rsidRPr="00162614">
                  <w:t>SKILLS</w:t>
                </w:r>
              </w:sdtContent>
            </w:sdt>
          </w:p>
        </w:tc>
      </w:tr>
      <w:tr w:rsidR="006A0A31" w:rsidRPr="00B87E22" w14:paraId="28E64C4C" w14:textId="77777777" w:rsidTr="009C4CA2">
        <w:trPr>
          <w:trHeight w:val="1536"/>
        </w:trPr>
        <w:tc>
          <w:tcPr>
            <w:tcW w:w="5752" w:type="dxa"/>
            <w:tcBorders>
              <w:bottom w:val="single" w:sz="4" w:space="0" w:color="3A8C95" w:themeColor="accent5" w:themeShade="80"/>
            </w:tcBorders>
          </w:tcPr>
          <w:p w14:paraId="073C2B0B" w14:textId="5E193F6C" w:rsidR="00C61515" w:rsidRDefault="00C61515" w:rsidP="001A23E5">
            <w:pPr>
              <w:pStyle w:val="Heading2"/>
              <w:tabs>
                <w:tab w:val="left" w:pos="2340"/>
              </w:tabs>
              <w:spacing w:before="0"/>
              <w:outlineLvl w:val="1"/>
              <w:rPr>
                <w:sz w:val="24"/>
                <w:szCs w:val="24"/>
              </w:rPr>
            </w:pPr>
          </w:p>
          <w:p w14:paraId="28AC6B15" w14:textId="77777777" w:rsidR="001A23E5" w:rsidRPr="001A23E5" w:rsidRDefault="001A23E5" w:rsidP="001A23E5"/>
          <w:p w14:paraId="32FBC977" w14:textId="60CBD877" w:rsidR="006A0A31" w:rsidRPr="009D4CF9" w:rsidRDefault="007911D0" w:rsidP="009D4CF9">
            <w:pPr>
              <w:pStyle w:val="Heading2"/>
              <w:spacing w:before="0"/>
              <w:outlineLvl w:val="1"/>
              <w:rPr>
                <w:sz w:val="24"/>
                <w:szCs w:val="24"/>
              </w:rPr>
            </w:pPr>
            <w:r w:rsidRPr="009D4CF9">
              <w:rPr>
                <w:sz w:val="24"/>
                <w:szCs w:val="24"/>
              </w:rPr>
              <w:t>Microlynxe System</w:t>
            </w:r>
          </w:p>
          <w:p w14:paraId="632E4044" w14:textId="62D0D430" w:rsidR="006A0A31" w:rsidRPr="00B90E1A" w:rsidRDefault="0041358D" w:rsidP="009D4CF9">
            <w:pPr>
              <w:spacing w:before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Internship</w:t>
            </w:r>
            <w:r w:rsidR="007911D0" w:rsidRPr="00B90E1A">
              <w:rPr>
                <w:rFonts w:ascii="Cambria" w:hAnsi="Cambria"/>
                <w:sz w:val="24"/>
                <w:szCs w:val="24"/>
              </w:rPr>
              <w:t xml:space="preserve"> at Microlynxe System Solution </w:t>
            </w:r>
            <w:r w:rsidR="00C20C39">
              <w:rPr>
                <w:rFonts w:ascii="Cambria" w:hAnsi="Cambria"/>
                <w:sz w:val="24"/>
                <w:szCs w:val="24"/>
              </w:rPr>
              <w:t>at</w:t>
            </w:r>
            <w:r w:rsidR="007911D0" w:rsidRPr="00B90E1A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D3456" w:rsidRPr="00B90E1A">
              <w:rPr>
                <w:rFonts w:ascii="Cambria" w:hAnsi="Cambria"/>
                <w:sz w:val="24"/>
                <w:szCs w:val="24"/>
              </w:rPr>
              <w:t>A</w:t>
            </w:r>
            <w:r w:rsidR="007911D0" w:rsidRPr="00B90E1A">
              <w:rPr>
                <w:rFonts w:ascii="Cambria" w:hAnsi="Cambria"/>
                <w:sz w:val="24"/>
                <w:szCs w:val="24"/>
              </w:rPr>
              <w:t>hodwo Roundabout</w:t>
            </w:r>
            <w:r w:rsidR="00D878BE">
              <w:rPr>
                <w:rFonts w:ascii="Cambria" w:hAnsi="Cambria"/>
                <w:sz w:val="24"/>
                <w:szCs w:val="24"/>
              </w:rPr>
              <w:t xml:space="preserve"> -</w:t>
            </w:r>
            <w:r w:rsidR="007911D0" w:rsidRPr="00B90E1A">
              <w:rPr>
                <w:rFonts w:ascii="Cambria" w:hAnsi="Cambria"/>
                <w:sz w:val="24"/>
                <w:szCs w:val="24"/>
              </w:rPr>
              <w:t xml:space="preserve"> Kumasi. I w</w:t>
            </w:r>
            <w:r w:rsidR="00944D31">
              <w:rPr>
                <w:rFonts w:ascii="Cambria" w:hAnsi="Cambria"/>
                <w:sz w:val="24"/>
                <w:szCs w:val="24"/>
              </w:rPr>
              <w:t>orked as</w:t>
            </w:r>
            <w:r w:rsidR="007911D0" w:rsidRPr="00B90E1A">
              <w:rPr>
                <w:rFonts w:ascii="Cambria" w:hAnsi="Cambria"/>
                <w:sz w:val="24"/>
                <w:szCs w:val="24"/>
              </w:rPr>
              <w:t xml:space="preserve"> a backend</w:t>
            </w:r>
            <w:r w:rsidR="003D3456" w:rsidRPr="00B90E1A">
              <w:rPr>
                <w:rFonts w:ascii="Cambria" w:hAnsi="Cambria"/>
                <w:sz w:val="24"/>
                <w:szCs w:val="24"/>
              </w:rPr>
              <w:t xml:space="preserve"> </w:t>
            </w:r>
            <w:r w:rsidR="007911D0" w:rsidRPr="00B90E1A">
              <w:rPr>
                <w:rFonts w:ascii="Cambria" w:hAnsi="Cambria"/>
                <w:sz w:val="24"/>
                <w:szCs w:val="24"/>
              </w:rPr>
              <w:t>(Database) support for the</w:t>
            </w:r>
            <w:r w:rsidR="007B2965">
              <w:rPr>
                <w:rFonts w:ascii="Cambria" w:hAnsi="Cambria"/>
                <w:sz w:val="24"/>
                <w:szCs w:val="24"/>
              </w:rPr>
              <w:t>ir</w:t>
            </w:r>
            <w:r w:rsidR="007911D0" w:rsidRPr="00B90E1A">
              <w:rPr>
                <w:rFonts w:ascii="Cambria" w:hAnsi="Cambria"/>
                <w:sz w:val="24"/>
                <w:szCs w:val="24"/>
              </w:rPr>
              <w:t xml:space="preserve"> respective clients</w:t>
            </w:r>
            <w:r w:rsidR="003D3456" w:rsidRPr="00B90E1A">
              <w:rPr>
                <w:rFonts w:ascii="Cambria" w:hAnsi="Cambria"/>
                <w:sz w:val="24"/>
                <w:szCs w:val="24"/>
              </w:rPr>
              <w:t xml:space="preserve">. Microlynxe is a </w:t>
            </w:r>
            <w:r w:rsidR="004E05AE">
              <w:rPr>
                <w:rFonts w:ascii="Cambria" w:hAnsi="Cambria"/>
                <w:sz w:val="24"/>
                <w:szCs w:val="24"/>
              </w:rPr>
              <w:t>banking-related</w:t>
            </w:r>
            <w:r w:rsidR="003D3456" w:rsidRPr="00B90E1A">
              <w:rPr>
                <w:rFonts w:ascii="Cambria" w:hAnsi="Cambria"/>
                <w:sz w:val="24"/>
                <w:szCs w:val="24"/>
              </w:rPr>
              <w:t xml:space="preserve"> company.</w:t>
            </w:r>
          </w:p>
        </w:tc>
        <w:tc>
          <w:tcPr>
            <w:tcW w:w="548" w:type="dxa"/>
          </w:tcPr>
          <w:p w14:paraId="00644959" w14:textId="77777777" w:rsidR="006A0A31" w:rsidRDefault="006A0A31" w:rsidP="009D4CF9">
            <w:pPr>
              <w:spacing w:before="0"/>
            </w:pPr>
          </w:p>
        </w:tc>
        <w:tc>
          <w:tcPr>
            <w:tcW w:w="612" w:type="dxa"/>
          </w:tcPr>
          <w:p w14:paraId="225E95B4" w14:textId="77777777" w:rsidR="006A0A31" w:rsidRDefault="006A0A31" w:rsidP="009D4CF9">
            <w:pPr>
              <w:spacing w:before="0"/>
            </w:pPr>
          </w:p>
        </w:tc>
        <w:tc>
          <w:tcPr>
            <w:tcW w:w="4214" w:type="dxa"/>
            <w:gridSpan w:val="2"/>
            <w:vMerge w:val="restart"/>
            <w:vAlign w:val="center"/>
          </w:tcPr>
          <w:p w14:paraId="21A1E0FA" w14:textId="77777777" w:rsidR="006A0A31" w:rsidRPr="00EA0BE4" w:rsidRDefault="006A0A31" w:rsidP="009D4CF9">
            <w:pPr>
              <w:pStyle w:val="ListBullet"/>
              <w:rPr>
                <w:sz w:val="22"/>
                <w:szCs w:val="22"/>
              </w:rPr>
            </w:pPr>
            <w:r w:rsidRPr="00EA0BE4">
              <w:rPr>
                <w:sz w:val="22"/>
                <w:szCs w:val="22"/>
              </w:rPr>
              <w:t>Great teaching skills</w:t>
            </w:r>
          </w:p>
          <w:p w14:paraId="5A409CBA" w14:textId="77777777" w:rsidR="006A0A31" w:rsidRPr="00EA0BE4" w:rsidRDefault="006A0A31" w:rsidP="009D4CF9">
            <w:pPr>
              <w:pStyle w:val="ListBullet"/>
              <w:rPr>
                <w:sz w:val="22"/>
                <w:szCs w:val="22"/>
              </w:rPr>
            </w:pPr>
            <w:r w:rsidRPr="00EA0BE4">
              <w:rPr>
                <w:sz w:val="22"/>
                <w:szCs w:val="22"/>
              </w:rPr>
              <w:t>Typing skills</w:t>
            </w:r>
          </w:p>
          <w:p w14:paraId="7BC97777" w14:textId="77777777" w:rsidR="006A0A31" w:rsidRPr="00EA0BE4" w:rsidRDefault="006A0A31" w:rsidP="009D4CF9">
            <w:pPr>
              <w:pStyle w:val="ListBullet"/>
              <w:rPr>
                <w:sz w:val="22"/>
                <w:szCs w:val="22"/>
              </w:rPr>
            </w:pPr>
            <w:r w:rsidRPr="00EA0BE4">
              <w:rPr>
                <w:sz w:val="22"/>
                <w:szCs w:val="22"/>
              </w:rPr>
              <w:t>Knowledge of coding languages</w:t>
            </w:r>
          </w:p>
          <w:p w14:paraId="7AF8FFA5" w14:textId="77777777" w:rsidR="006A0A31" w:rsidRPr="00EA0BE4" w:rsidRDefault="006A0A31" w:rsidP="009D4CF9">
            <w:pPr>
              <w:pStyle w:val="ListBullet"/>
              <w:rPr>
                <w:sz w:val="22"/>
                <w:szCs w:val="22"/>
              </w:rPr>
            </w:pPr>
            <w:r w:rsidRPr="00EA0BE4">
              <w:rPr>
                <w:sz w:val="22"/>
                <w:szCs w:val="22"/>
              </w:rPr>
              <w:t>Knowledge of Desktop systems</w:t>
            </w:r>
          </w:p>
          <w:p w14:paraId="3D74610A" w14:textId="77777777" w:rsidR="006A0A31" w:rsidRPr="00EA0BE4" w:rsidRDefault="006A0A31" w:rsidP="009D4CF9">
            <w:pPr>
              <w:pStyle w:val="ListBullet"/>
              <w:rPr>
                <w:sz w:val="22"/>
                <w:szCs w:val="22"/>
              </w:rPr>
            </w:pPr>
            <w:r w:rsidRPr="00EA0BE4">
              <w:rPr>
                <w:sz w:val="22"/>
                <w:szCs w:val="22"/>
              </w:rPr>
              <w:t>Knowledge of web applications</w:t>
            </w:r>
          </w:p>
          <w:p w14:paraId="34BB9F77" w14:textId="77777777" w:rsidR="006A0A31" w:rsidRPr="00EA0BE4" w:rsidRDefault="006A0A31" w:rsidP="009D4CF9">
            <w:pPr>
              <w:pStyle w:val="ListBullet"/>
              <w:rPr>
                <w:sz w:val="22"/>
                <w:szCs w:val="22"/>
              </w:rPr>
            </w:pPr>
            <w:r w:rsidRPr="00EA0BE4">
              <w:rPr>
                <w:sz w:val="22"/>
                <w:szCs w:val="22"/>
              </w:rPr>
              <w:t>Knowledge of Database</w:t>
            </w:r>
          </w:p>
          <w:p w14:paraId="1CE1621D" w14:textId="4D4297C4" w:rsidR="006A0A31" w:rsidRPr="00EA0BE4" w:rsidRDefault="00BE17D9" w:rsidP="009D4CF9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 </w:t>
            </w:r>
            <w:r w:rsidR="006A0A31" w:rsidRPr="00EA0BE4">
              <w:rPr>
                <w:sz w:val="22"/>
                <w:szCs w:val="22"/>
              </w:rPr>
              <w:t>Analysis</w:t>
            </w:r>
          </w:p>
          <w:p w14:paraId="0D7DA9C3" w14:textId="08B243B4" w:rsidR="006A0A31" w:rsidRPr="00311FED" w:rsidRDefault="00D96D4F" w:rsidP="009D4CF9">
            <w:pPr>
              <w:pStyle w:val="ListBullet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Good </w:t>
            </w:r>
            <w:r w:rsidR="006A0A31" w:rsidRPr="00EA0BE4">
              <w:rPr>
                <w:sz w:val="22"/>
                <w:szCs w:val="22"/>
              </w:rPr>
              <w:t>Communication</w:t>
            </w:r>
          </w:p>
        </w:tc>
      </w:tr>
      <w:tr w:rsidR="006A0A31" w:rsidRPr="00162614" w14:paraId="2F591BEA" w14:textId="77777777" w:rsidTr="009C4CA2">
        <w:trPr>
          <w:trHeight w:val="824"/>
        </w:trPr>
        <w:tc>
          <w:tcPr>
            <w:tcW w:w="5752" w:type="dxa"/>
            <w:vMerge w:val="restart"/>
            <w:tcBorders>
              <w:top w:val="single" w:sz="4" w:space="0" w:color="3A8C95" w:themeColor="accent5" w:themeShade="80"/>
            </w:tcBorders>
          </w:tcPr>
          <w:p w14:paraId="4AA41EF2" w14:textId="3746E2F3" w:rsidR="00B529DF" w:rsidRDefault="00B529DF" w:rsidP="009D4CF9">
            <w:pPr>
              <w:spacing w:before="0"/>
              <w:rPr>
                <w:sz w:val="24"/>
                <w:szCs w:val="24"/>
              </w:rPr>
            </w:pPr>
          </w:p>
          <w:p w14:paraId="25095CA7" w14:textId="5BCC0DF5" w:rsidR="005C3B6B" w:rsidRDefault="005C3B6B" w:rsidP="005C3B6B">
            <w:pPr>
              <w:pStyle w:val="Heading2"/>
              <w:spacing w:befor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Ghana Statistical Service</w:t>
            </w:r>
          </w:p>
          <w:p w14:paraId="3E40669E" w14:textId="759F1745" w:rsidR="005C3B6B" w:rsidRPr="00693558" w:rsidRDefault="005C3B6B" w:rsidP="005C3B6B">
            <w:pPr>
              <w:rPr>
                <w:sz w:val="22"/>
                <w:szCs w:val="22"/>
              </w:rPr>
            </w:pPr>
            <w:r w:rsidRPr="00693558">
              <w:rPr>
                <w:sz w:val="22"/>
                <w:szCs w:val="22"/>
              </w:rPr>
              <w:t xml:space="preserve">I worked as </w:t>
            </w:r>
            <w:r w:rsidR="000A2F8E">
              <w:rPr>
                <w:sz w:val="22"/>
                <w:szCs w:val="22"/>
              </w:rPr>
              <w:t xml:space="preserve">an </w:t>
            </w:r>
            <w:r w:rsidRPr="00693558">
              <w:rPr>
                <w:sz w:val="22"/>
                <w:szCs w:val="22"/>
              </w:rPr>
              <w:t>enumerator for Ghana Statistical Service (GSS) during the 2020 Population and House Census</w:t>
            </w:r>
            <w:r w:rsidR="00693558">
              <w:rPr>
                <w:sz w:val="22"/>
                <w:szCs w:val="22"/>
              </w:rPr>
              <w:t xml:space="preserve"> </w:t>
            </w:r>
            <w:r w:rsidRPr="00693558">
              <w:rPr>
                <w:sz w:val="22"/>
                <w:szCs w:val="22"/>
              </w:rPr>
              <w:t>(PHC 2020)</w:t>
            </w:r>
            <w:r w:rsidR="00693558">
              <w:rPr>
                <w:sz w:val="22"/>
                <w:szCs w:val="22"/>
              </w:rPr>
              <w:t>.</w:t>
            </w:r>
          </w:p>
          <w:p w14:paraId="4D05DCDF" w14:textId="77777777" w:rsidR="0095468E" w:rsidRPr="00EA0BE4" w:rsidRDefault="0095468E" w:rsidP="009D4CF9">
            <w:pPr>
              <w:spacing w:before="0"/>
              <w:rPr>
                <w:sz w:val="24"/>
                <w:szCs w:val="24"/>
              </w:rPr>
            </w:pPr>
          </w:p>
          <w:p w14:paraId="4B3E32E2" w14:textId="77777777" w:rsidR="00EA0BE4" w:rsidRPr="00417FBF" w:rsidRDefault="00EA0BE4" w:rsidP="009D4CF9">
            <w:pPr>
              <w:pStyle w:val="Heading1"/>
              <w:spacing w:before="0"/>
              <w:outlineLvl w:val="0"/>
              <w:rPr>
                <w:rStyle w:val="Heading4Char"/>
                <w:bCs/>
                <w:iCs w:val="0"/>
                <w:color w:val="434343" w:themeColor="accent3"/>
                <w:sz w:val="24"/>
                <w:szCs w:val="24"/>
              </w:rPr>
            </w:pPr>
            <w:r w:rsidRPr="00417FBF">
              <w:rPr>
                <w:rStyle w:val="Heading4Char"/>
                <w:bCs/>
                <w:iCs w:val="0"/>
                <w:color w:val="434343" w:themeColor="accent3"/>
                <w:sz w:val="24"/>
                <w:szCs w:val="24"/>
              </w:rPr>
              <w:t>IPMC TRAINING COLLEGE</w:t>
            </w:r>
          </w:p>
          <w:p w14:paraId="2C32D727" w14:textId="2F3969CF" w:rsidR="00EA0BE4" w:rsidRPr="00162614" w:rsidRDefault="00EA0BE4" w:rsidP="009D4CF9">
            <w:pPr>
              <w:pStyle w:val="Date"/>
              <w:spacing w:before="0"/>
            </w:pPr>
            <w:r>
              <w:t xml:space="preserve">June 2022 – </w:t>
            </w:r>
            <w:r w:rsidR="004E05AE">
              <w:t>November</w:t>
            </w:r>
            <w:r>
              <w:t xml:space="preserve"> 2022</w:t>
            </w:r>
          </w:p>
          <w:p w14:paraId="5D9BEB1A" w14:textId="5AE99546" w:rsidR="00EA0BE4" w:rsidRPr="00417FBF" w:rsidRDefault="00EA57A4" w:rsidP="009D4CF9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EA0BE4" w:rsidRPr="00417FBF">
              <w:rPr>
                <w:sz w:val="22"/>
                <w:szCs w:val="22"/>
              </w:rPr>
              <w:t xml:space="preserve">nternship at IPMC Training College. </w:t>
            </w:r>
            <w:r w:rsidR="00417FBF" w:rsidRPr="00417FBF">
              <w:rPr>
                <w:sz w:val="22"/>
                <w:szCs w:val="22"/>
              </w:rPr>
              <w:t>I</w:t>
            </w:r>
            <w:r w:rsidR="005F05E5">
              <w:rPr>
                <w:sz w:val="22"/>
                <w:szCs w:val="22"/>
              </w:rPr>
              <w:t xml:space="preserve"> was assigned</w:t>
            </w:r>
            <w:r w:rsidR="00EA0BE4" w:rsidRPr="00417FBF">
              <w:rPr>
                <w:sz w:val="22"/>
                <w:szCs w:val="22"/>
              </w:rPr>
              <w:t xml:space="preserve"> </w:t>
            </w:r>
            <w:r w:rsidR="005F05E5">
              <w:rPr>
                <w:sz w:val="22"/>
                <w:szCs w:val="22"/>
              </w:rPr>
              <w:t>to these modules as</w:t>
            </w:r>
            <w:r w:rsidR="00EA0BE4" w:rsidRPr="00417FBF">
              <w:rPr>
                <w:sz w:val="22"/>
                <w:szCs w:val="22"/>
              </w:rPr>
              <w:t xml:space="preserve"> a</w:t>
            </w:r>
            <w:r w:rsidR="005F05E5">
              <w:rPr>
                <w:sz w:val="22"/>
                <w:szCs w:val="22"/>
              </w:rPr>
              <w:t>n instructor</w:t>
            </w:r>
            <w:r w:rsidR="00EA0BE4" w:rsidRPr="00417FBF">
              <w:rPr>
                <w:sz w:val="22"/>
                <w:szCs w:val="22"/>
              </w:rPr>
              <w:t>; Java, HTML</w:t>
            </w:r>
            <w:r w:rsidR="00023053">
              <w:rPr>
                <w:sz w:val="22"/>
                <w:szCs w:val="22"/>
              </w:rPr>
              <w:t>/</w:t>
            </w:r>
            <w:r w:rsidR="00F50272">
              <w:rPr>
                <w:sz w:val="22"/>
                <w:szCs w:val="22"/>
              </w:rPr>
              <w:t>CSS</w:t>
            </w:r>
            <w:r w:rsidR="00417FBF" w:rsidRPr="00417FBF">
              <w:rPr>
                <w:sz w:val="22"/>
                <w:szCs w:val="22"/>
              </w:rPr>
              <w:t xml:space="preserve">, </w:t>
            </w:r>
            <w:r w:rsidR="00D14B3B">
              <w:rPr>
                <w:sz w:val="22"/>
                <w:szCs w:val="22"/>
              </w:rPr>
              <w:t xml:space="preserve">Database and </w:t>
            </w:r>
            <w:r w:rsidR="004E05AE">
              <w:rPr>
                <w:sz w:val="22"/>
                <w:szCs w:val="22"/>
              </w:rPr>
              <w:t>Programming</w:t>
            </w:r>
            <w:r w:rsidR="00417FBF" w:rsidRPr="00417FBF">
              <w:rPr>
                <w:sz w:val="22"/>
                <w:szCs w:val="22"/>
              </w:rPr>
              <w:t xml:space="preserve"> methods</w:t>
            </w:r>
            <w:r w:rsidR="005E36C8">
              <w:rPr>
                <w:sz w:val="22"/>
                <w:szCs w:val="22"/>
              </w:rPr>
              <w:t>,</w:t>
            </w:r>
            <w:r w:rsidR="00417FBF" w:rsidRPr="00417FBF">
              <w:rPr>
                <w:sz w:val="22"/>
                <w:szCs w:val="22"/>
              </w:rPr>
              <w:t xml:space="preserve"> and C++</w:t>
            </w:r>
            <w:r w:rsidR="006B61A7">
              <w:rPr>
                <w:sz w:val="22"/>
                <w:szCs w:val="22"/>
              </w:rPr>
              <w:t>.</w:t>
            </w:r>
          </w:p>
        </w:tc>
        <w:tc>
          <w:tcPr>
            <w:tcW w:w="548" w:type="dxa"/>
          </w:tcPr>
          <w:p w14:paraId="41973643" w14:textId="77777777" w:rsidR="006A0A31" w:rsidRPr="005A25EF" w:rsidRDefault="006A0A31" w:rsidP="009D4CF9">
            <w:pPr>
              <w:spacing w:before="0"/>
              <w:rPr>
                <w:sz w:val="24"/>
                <w:szCs w:val="24"/>
              </w:rPr>
            </w:pPr>
          </w:p>
        </w:tc>
        <w:tc>
          <w:tcPr>
            <w:tcW w:w="612" w:type="dxa"/>
            <w:vMerge w:val="restart"/>
          </w:tcPr>
          <w:p w14:paraId="61097ECE" w14:textId="77777777" w:rsidR="006A0A31" w:rsidRDefault="006A0A31" w:rsidP="009D4CF9">
            <w:pPr>
              <w:spacing w:before="0"/>
              <w:ind w:right="200"/>
              <w:jc w:val="center"/>
            </w:pPr>
          </w:p>
        </w:tc>
        <w:tc>
          <w:tcPr>
            <w:tcW w:w="4214" w:type="dxa"/>
            <w:gridSpan w:val="2"/>
            <w:vMerge/>
            <w:vAlign w:val="center"/>
          </w:tcPr>
          <w:p w14:paraId="44529634" w14:textId="77777777" w:rsidR="006A0A31" w:rsidRPr="00B87E22" w:rsidRDefault="006A0A31" w:rsidP="009D4CF9">
            <w:pPr>
              <w:spacing w:before="0"/>
              <w:ind w:left="-113"/>
              <w:jc w:val="center"/>
              <w:rPr>
                <w:rStyle w:val="Heading3Char"/>
              </w:rPr>
            </w:pPr>
          </w:p>
        </w:tc>
      </w:tr>
      <w:tr w:rsidR="00BC657E" w:rsidRPr="00B87E22" w14:paraId="0222A7A5" w14:textId="77777777" w:rsidTr="009C4CA2">
        <w:trPr>
          <w:trHeight w:val="772"/>
        </w:trPr>
        <w:tc>
          <w:tcPr>
            <w:tcW w:w="5752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08909D61" w14:textId="77777777" w:rsidR="00BC657E" w:rsidRPr="005A25EF" w:rsidRDefault="00BC657E" w:rsidP="009D4CF9">
            <w:pPr>
              <w:pStyle w:val="Heading3"/>
              <w:ind w:left="-113"/>
              <w:outlineLvl w:val="2"/>
              <w:rPr>
                <w:sz w:val="24"/>
              </w:rPr>
            </w:pPr>
          </w:p>
        </w:tc>
        <w:tc>
          <w:tcPr>
            <w:tcW w:w="548" w:type="dxa"/>
          </w:tcPr>
          <w:p w14:paraId="2EF23CA6" w14:textId="77777777" w:rsidR="00BC657E" w:rsidRPr="005A25EF" w:rsidRDefault="00BC657E" w:rsidP="009D4CF9">
            <w:pPr>
              <w:rPr>
                <w:sz w:val="24"/>
                <w:szCs w:val="24"/>
              </w:rPr>
            </w:pPr>
          </w:p>
        </w:tc>
        <w:tc>
          <w:tcPr>
            <w:tcW w:w="612" w:type="dxa"/>
            <w:vMerge/>
          </w:tcPr>
          <w:p w14:paraId="1E0D7ECE" w14:textId="77777777" w:rsidR="00BC657E" w:rsidRDefault="00BC657E" w:rsidP="009D4CF9">
            <w:pPr>
              <w:jc w:val="center"/>
            </w:pPr>
          </w:p>
        </w:tc>
        <w:tc>
          <w:tcPr>
            <w:tcW w:w="4214" w:type="dxa"/>
            <w:gridSpan w:val="2"/>
            <w:vAlign w:val="center"/>
          </w:tcPr>
          <w:p w14:paraId="77C1F764" w14:textId="77777777" w:rsidR="00E402C5" w:rsidRDefault="00E402C5" w:rsidP="009D4CF9">
            <w:pPr>
              <w:pStyle w:val="Heading3"/>
              <w:jc w:val="center"/>
              <w:outlineLvl w:val="2"/>
              <w:rPr>
                <w:b/>
                <w:bCs/>
              </w:rPr>
            </w:pPr>
          </w:p>
          <w:p w14:paraId="3B8A983A" w14:textId="7E6F676E" w:rsidR="00417FBF" w:rsidRPr="00454433" w:rsidRDefault="00634EA7" w:rsidP="00911E48">
            <w:pPr>
              <w:pStyle w:val="Heading3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 w:rsidR="00417FBF" w:rsidRPr="00454433">
              <w:rPr>
                <w:b/>
                <w:bCs/>
              </w:rPr>
              <w:t>EDUCATION</w:t>
            </w:r>
          </w:p>
          <w:p w14:paraId="3DC09917" w14:textId="77777777" w:rsidR="00276ADD" w:rsidRDefault="00276ADD" w:rsidP="009D4CF9">
            <w:pPr>
              <w:pStyle w:val="Heading2"/>
              <w:spacing w:before="0"/>
              <w:outlineLvl w:val="1"/>
              <w:rPr>
                <w:sz w:val="24"/>
                <w:szCs w:val="24"/>
              </w:rPr>
            </w:pPr>
          </w:p>
          <w:p w14:paraId="0BD834A9" w14:textId="59FF9440" w:rsidR="00C571C4" w:rsidRDefault="00C571C4" w:rsidP="009D4CF9">
            <w:pPr>
              <w:pStyle w:val="Heading2"/>
              <w:spacing w:befor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Kumasi High School</w:t>
            </w:r>
          </w:p>
          <w:p w14:paraId="3CE74D71" w14:textId="6F36AC92" w:rsidR="00A53D8B" w:rsidRPr="00A53D8B" w:rsidRDefault="00A53D8B" w:rsidP="00A53D8B">
            <w:r>
              <w:t xml:space="preserve">Studied </w:t>
            </w:r>
            <w:r w:rsidR="0041358D">
              <w:t>General</w:t>
            </w:r>
            <w:r>
              <w:t xml:space="preserve"> Arts</w:t>
            </w:r>
          </w:p>
          <w:p w14:paraId="3D6D8FDE" w14:textId="2F48830C" w:rsidR="00BC657E" w:rsidRPr="002439EF" w:rsidRDefault="00EA0BE4" w:rsidP="009D4CF9">
            <w:pPr>
              <w:pStyle w:val="Heading2"/>
              <w:spacing w:before="0"/>
              <w:outlineLvl w:val="1"/>
              <w:rPr>
                <w:sz w:val="24"/>
                <w:szCs w:val="24"/>
              </w:rPr>
            </w:pPr>
            <w:r w:rsidRPr="002439EF">
              <w:rPr>
                <w:sz w:val="24"/>
                <w:szCs w:val="24"/>
              </w:rPr>
              <w:t>I</w:t>
            </w:r>
            <w:r w:rsidR="00BC657E" w:rsidRPr="002439EF">
              <w:rPr>
                <w:sz w:val="24"/>
                <w:szCs w:val="24"/>
              </w:rPr>
              <w:t>PMC COLLEGE</w:t>
            </w:r>
          </w:p>
          <w:p w14:paraId="380AF890" w14:textId="77777777" w:rsidR="00EA0BE4" w:rsidRPr="00417FBF" w:rsidRDefault="00BC657E" w:rsidP="009D4CF9">
            <w:pPr>
              <w:pStyle w:val="Date"/>
              <w:spacing w:before="0"/>
              <w:rPr>
                <w:sz w:val="20"/>
                <w:szCs w:val="20"/>
              </w:rPr>
            </w:pPr>
            <w:r w:rsidRPr="00417FBF">
              <w:rPr>
                <w:sz w:val="20"/>
                <w:szCs w:val="20"/>
              </w:rPr>
              <w:t>2016-2018</w:t>
            </w:r>
          </w:p>
          <w:p w14:paraId="08F1BAB9" w14:textId="69C4C0E3" w:rsidR="005A44A7" w:rsidRPr="00BE79B3" w:rsidRDefault="00C61515" w:rsidP="00BE79B3">
            <w:pPr>
              <w:pStyle w:val="Heading2"/>
              <w:spacing w:before="0"/>
              <w:ind w:right="430"/>
              <w:outlineLvl w:val="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 xml:space="preserve">Studied </w:t>
            </w:r>
            <w:r w:rsidR="00BC657E" w:rsidRPr="00417FBF">
              <w:rPr>
                <w:b w:val="0"/>
                <w:bCs/>
                <w:sz w:val="22"/>
                <w:szCs w:val="22"/>
              </w:rPr>
              <w:t xml:space="preserve">software engineering </w:t>
            </w:r>
          </w:p>
          <w:p w14:paraId="7B03B217" w14:textId="7F0B9FC5" w:rsidR="00BC657E" w:rsidRPr="00162614" w:rsidRDefault="00BC657E" w:rsidP="009D4CF9">
            <w:pPr>
              <w:pStyle w:val="Heading2"/>
              <w:spacing w:before="0"/>
              <w:outlineLvl w:val="1"/>
            </w:pPr>
            <w:r>
              <w:t>Kumasi Technical University</w:t>
            </w:r>
          </w:p>
          <w:p w14:paraId="57D41571" w14:textId="77777777" w:rsidR="00BC657E" w:rsidRPr="00417FBF" w:rsidRDefault="00BC657E" w:rsidP="009D4CF9">
            <w:pPr>
              <w:pStyle w:val="Date"/>
              <w:spacing w:before="0"/>
              <w:rPr>
                <w:rStyle w:val="DateChar"/>
                <w:caps/>
                <w:sz w:val="20"/>
                <w:szCs w:val="20"/>
              </w:rPr>
            </w:pPr>
            <w:r w:rsidRPr="00417FBF">
              <w:rPr>
                <w:sz w:val="20"/>
                <w:szCs w:val="20"/>
              </w:rPr>
              <w:t>2018-2023</w:t>
            </w:r>
          </w:p>
          <w:p w14:paraId="7E47664A" w14:textId="1B432EEC" w:rsidR="00BC657E" w:rsidRDefault="002E6ED7" w:rsidP="009D4CF9">
            <w:pPr>
              <w:spacing w:before="0"/>
              <w:rPr>
                <w:sz w:val="22"/>
                <w:szCs w:val="22"/>
              </w:rPr>
            </w:pPr>
            <w:r w:rsidRPr="00EA4D0B">
              <w:rPr>
                <w:b/>
                <w:bCs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="00BC657E" w:rsidRPr="00F8043A">
              <w:rPr>
                <w:sz w:val="22"/>
                <w:szCs w:val="22"/>
              </w:rPr>
              <w:t xml:space="preserve">Studied diploma in IT </w:t>
            </w:r>
            <w:r w:rsidR="004F434E">
              <w:rPr>
                <w:sz w:val="22"/>
                <w:szCs w:val="22"/>
              </w:rPr>
              <w:t>(</w:t>
            </w:r>
            <w:r w:rsidR="00BC657E" w:rsidRPr="00F8043A">
              <w:rPr>
                <w:sz w:val="22"/>
                <w:szCs w:val="22"/>
              </w:rPr>
              <w:t>2018-2020</w:t>
            </w:r>
            <w:r w:rsidR="004F434E">
              <w:rPr>
                <w:sz w:val="22"/>
                <w:szCs w:val="22"/>
              </w:rPr>
              <w:t>)</w:t>
            </w:r>
            <w:r w:rsidR="00BC657E" w:rsidRPr="00F8043A">
              <w:rPr>
                <w:sz w:val="22"/>
                <w:szCs w:val="22"/>
              </w:rPr>
              <w:t>.</w:t>
            </w:r>
          </w:p>
          <w:p w14:paraId="6ED7F00E" w14:textId="77777777" w:rsidR="006A155C" w:rsidRPr="00F8043A" w:rsidRDefault="006A155C" w:rsidP="009D4CF9">
            <w:pPr>
              <w:spacing w:before="0"/>
              <w:rPr>
                <w:sz w:val="22"/>
                <w:szCs w:val="22"/>
              </w:rPr>
            </w:pPr>
          </w:p>
          <w:p w14:paraId="06C657CA" w14:textId="1240C3E5" w:rsidR="00BC657E" w:rsidRPr="00BC657E" w:rsidRDefault="002E6ED7" w:rsidP="009D4CF9">
            <w:pPr>
              <w:spacing w:before="0"/>
            </w:pPr>
            <w:r>
              <w:rPr>
                <w:b/>
                <w:bCs/>
                <w:sz w:val="22"/>
                <w:szCs w:val="22"/>
              </w:rPr>
              <w:t xml:space="preserve">- </w:t>
            </w:r>
            <w:r w:rsidR="007F275F">
              <w:rPr>
                <w:b/>
                <w:bCs/>
                <w:sz w:val="22"/>
                <w:szCs w:val="22"/>
              </w:rPr>
              <w:t>BTech</w:t>
            </w:r>
            <w:r w:rsidR="00BC657E" w:rsidRPr="000D5487">
              <w:rPr>
                <w:b/>
                <w:bCs/>
                <w:sz w:val="22"/>
                <w:szCs w:val="22"/>
              </w:rPr>
              <w:t xml:space="preserve"> </w:t>
            </w:r>
            <w:r w:rsidR="00BC657E" w:rsidRPr="00667DDE">
              <w:rPr>
                <w:sz w:val="22"/>
                <w:szCs w:val="22"/>
              </w:rPr>
              <w:t>in Computer</w:t>
            </w:r>
            <w:r w:rsidR="00BC657E" w:rsidRPr="00F8043A">
              <w:rPr>
                <w:sz w:val="22"/>
                <w:szCs w:val="22"/>
              </w:rPr>
              <w:t xml:space="preserve"> Technology/Computer Science (Top Up)</w:t>
            </w:r>
            <w:r w:rsidR="009F6699">
              <w:rPr>
                <w:sz w:val="22"/>
                <w:szCs w:val="22"/>
              </w:rPr>
              <w:t xml:space="preserve"> </w:t>
            </w:r>
            <w:r w:rsidR="00C75B20">
              <w:rPr>
                <w:sz w:val="22"/>
                <w:szCs w:val="22"/>
              </w:rPr>
              <w:t>(</w:t>
            </w:r>
            <w:r w:rsidR="009F6699">
              <w:rPr>
                <w:sz w:val="22"/>
                <w:szCs w:val="22"/>
              </w:rPr>
              <w:t>2020-2023</w:t>
            </w:r>
            <w:r w:rsidR="00C75B20">
              <w:rPr>
                <w:sz w:val="22"/>
                <w:szCs w:val="22"/>
              </w:rPr>
              <w:t>)</w:t>
            </w:r>
          </w:p>
        </w:tc>
      </w:tr>
      <w:tr w:rsidR="00BC657E" w:rsidRPr="00162614" w14:paraId="30121C70" w14:textId="77777777" w:rsidTr="009C4CA2">
        <w:trPr>
          <w:trHeight w:val="45"/>
        </w:trPr>
        <w:tc>
          <w:tcPr>
            <w:tcW w:w="5752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7964CB6B" w14:textId="06E7D28B" w:rsidR="00BC657E" w:rsidRPr="00BB3142" w:rsidRDefault="00BC657E" w:rsidP="009D4CF9"/>
        </w:tc>
        <w:tc>
          <w:tcPr>
            <w:tcW w:w="548" w:type="dxa"/>
          </w:tcPr>
          <w:p w14:paraId="2ADCBF02" w14:textId="77777777" w:rsidR="00BC657E" w:rsidRDefault="00BC657E" w:rsidP="009D4CF9">
            <w:pPr>
              <w:spacing w:before="40"/>
            </w:pPr>
          </w:p>
        </w:tc>
        <w:tc>
          <w:tcPr>
            <w:tcW w:w="612" w:type="dxa"/>
            <w:vMerge w:val="restart"/>
          </w:tcPr>
          <w:p w14:paraId="7198825F" w14:textId="77777777" w:rsidR="00BC657E" w:rsidRDefault="00BC657E" w:rsidP="009D4CF9">
            <w:pPr>
              <w:spacing w:before="40"/>
            </w:pPr>
          </w:p>
        </w:tc>
        <w:tc>
          <w:tcPr>
            <w:tcW w:w="4214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2B8BDFB6" w14:textId="57DB850E" w:rsidR="00BC657E" w:rsidRPr="008A65BA" w:rsidRDefault="00BC657E" w:rsidP="009D4CF9"/>
        </w:tc>
      </w:tr>
      <w:tr w:rsidR="00BC657E" w:rsidRPr="00162614" w14:paraId="018C6019" w14:textId="77777777" w:rsidTr="009C4CA2">
        <w:trPr>
          <w:trHeight w:val="201"/>
        </w:trPr>
        <w:tc>
          <w:tcPr>
            <w:tcW w:w="5752" w:type="dxa"/>
            <w:vMerge/>
            <w:vAlign w:val="center"/>
          </w:tcPr>
          <w:p w14:paraId="41D9CDED" w14:textId="77777777" w:rsidR="00BC657E" w:rsidRDefault="00BC657E" w:rsidP="009D4CF9">
            <w:pPr>
              <w:pStyle w:val="Heading3"/>
              <w:ind w:left="-113"/>
              <w:outlineLvl w:val="2"/>
            </w:pPr>
          </w:p>
        </w:tc>
        <w:tc>
          <w:tcPr>
            <w:tcW w:w="548" w:type="dxa"/>
          </w:tcPr>
          <w:p w14:paraId="5BBDE3C0" w14:textId="77777777" w:rsidR="00BC657E" w:rsidRDefault="00BC657E" w:rsidP="009D4CF9"/>
        </w:tc>
        <w:tc>
          <w:tcPr>
            <w:tcW w:w="612" w:type="dxa"/>
            <w:vMerge/>
          </w:tcPr>
          <w:p w14:paraId="1ED710BF" w14:textId="77777777" w:rsidR="00BC657E" w:rsidRDefault="00BC657E" w:rsidP="009D4CF9"/>
        </w:tc>
        <w:tc>
          <w:tcPr>
            <w:tcW w:w="4214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1962E232" w14:textId="782B3B3D" w:rsidR="00BC657E" w:rsidRPr="00162614" w:rsidRDefault="00BC657E" w:rsidP="009D4CF9"/>
        </w:tc>
      </w:tr>
    </w:tbl>
    <w:p w14:paraId="378C05C5" w14:textId="77777777" w:rsidR="00535F87" w:rsidRPr="00BA3E51" w:rsidRDefault="00535F87" w:rsidP="00B90E1A"/>
    <w:sectPr w:rsidR="00535F87" w:rsidRPr="00BA3E51" w:rsidSect="009D4CF9">
      <w:headerReference w:type="default" r:id="rId18"/>
      <w:pgSz w:w="11906" w:h="16838" w:code="9"/>
      <w:pgMar w:top="851" w:right="180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BA25B" w14:textId="77777777" w:rsidR="00AD1F78" w:rsidRDefault="00AD1F78" w:rsidP="00BA3E51">
      <w:pPr>
        <w:spacing w:line="240" w:lineRule="auto"/>
      </w:pPr>
      <w:r>
        <w:separator/>
      </w:r>
    </w:p>
  </w:endnote>
  <w:endnote w:type="continuationSeparator" w:id="0">
    <w:p w14:paraId="7E5ACFD1" w14:textId="77777777" w:rsidR="00AD1F78" w:rsidRDefault="00AD1F78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69942" w14:textId="77777777" w:rsidR="00AD1F78" w:rsidRDefault="00AD1F78" w:rsidP="00BA3E51">
      <w:pPr>
        <w:spacing w:line="240" w:lineRule="auto"/>
      </w:pPr>
      <w:r>
        <w:separator/>
      </w:r>
    </w:p>
  </w:footnote>
  <w:footnote w:type="continuationSeparator" w:id="0">
    <w:p w14:paraId="585E3652" w14:textId="77777777" w:rsidR="00AD1F78" w:rsidRDefault="00AD1F78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76517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249C31AE" wp14:editId="172AAC9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AD7203" id="Rectangle 114" o:spid="_x0000_s1026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B2AEDAC" wp14:editId="18ECC5C4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83776B" id="Rectangle 113" o:spid="_x0000_s1026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4E6BA15B" wp14:editId="1219FFE5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96FA30" id="Rectangle 107" o:spid="_x0000_s1026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0A7AB3E2" wp14:editId="2053A7B7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CFFCAF" id="Rectangle 109" o:spid="_x0000_s1026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4455DD50" wp14:editId="2D182AFE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40AC6" id="Rectangle 106" o:spid="_x0000_s1026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13361F74" wp14:editId="1E615C11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72E2D4" id="Rectangle 111" o:spid="_x0000_s1026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1815B120" wp14:editId="1338CDE7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3A2E7E" id="Rectangle 108" o:spid="_x0000_s1026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053FD004" wp14:editId="7C1BECA9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17D8B4" id="Rectangle 110" o:spid="_x0000_s1026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24E6EAD"/>
    <w:multiLevelType w:val="hybridMultilevel"/>
    <w:tmpl w:val="55AAC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D94A98"/>
    <w:multiLevelType w:val="multilevel"/>
    <w:tmpl w:val="0DFA88B4"/>
    <w:numStyleLink w:val="BullettedList"/>
  </w:abstractNum>
  <w:num w:numId="1" w16cid:durableId="170879661">
    <w:abstractNumId w:val="7"/>
  </w:num>
  <w:num w:numId="2" w16cid:durableId="576136256">
    <w:abstractNumId w:val="4"/>
  </w:num>
  <w:num w:numId="3" w16cid:durableId="1107231372">
    <w:abstractNumId w:val="6"/>
  </w:num>
  <w:num w:numId="4" w16cid:durableId="872765354">
    <w:abstractNumId w:val="3"/>
  </w:num>
  <w:num w:numId="5" w16cid:durableId="2026587410">
    <w:abstractNumId w:val="2"/>
  </w:num>
  <w:num w:numId="6" w16cid:durableId="1553544051">
    <w:abstractNumId w:val="1"/>
  </w:num>
  <w:num w:numId="7" w16cid:durableId="1559777749">
    <w:abstractNumId w:val="0"/>
  </w:num>
  <w:num w:numId="8" w16cid:durableId="1377851762">
    <w:abstractNumId w:val="8"/>
  </w:num>
  <w:num w:numId="9" w16cid:durableId="261692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2A"/>
    <w:rsid w:val="00023053"/>
    <w:rsid w:val="00025D23"/>
    <w:rsid w:val="00026FB9"/>
    <w:rsid w:val="000407F5"/>
    <w:rsid w:val="00041F8A"/>
    <w:rsid w:val="00045F2E"/>
    <w:rsid w:val="00055BBC"/>
    <w:rsid w:val="0007395E"/>
    <w:rsid w:val="00073BF3"/>
    <w:rsid w:val="00081B51"/>
    <w:rsid w:val="000A2F8E"/>
    <w:rsid w:val="000D255F"/>
    <w:rsid w:val="000D3891"/>
    <w:rsid w:val="000D5487"/>
    <w:rsid w:val="000E2B4C"/>
    <w:rsid w:val="000F3FE2"/>
    <w:rsid w:val="0011491A"/>
    <w:rsid w:val="00135FF8"/>
    <w:rsid w:val="00137EA2"/>
    <w:rsid w:val="00140582"/>
    <w:rsid w:val="00162614"/>
    <w:rsid w:val="0016397E"/>
    <w:rsid w:val="00177BCB"/>
    <w:rsid w:val="001A23E5"/>
    <w:rsid w:val="001A313A"/>
    <w:rsid w:val="001A6C5C"/>
    <w:rsid w:val="001C6718"/>
    <w:rsid w:val="001C7453"/>
    <w:rsid w:val="001D77DC"/>
    <w:rsid w:val="001E6716"/>
    <w:rsid w:val="001F0BE0"/>
    <w:rsid w:val="00200FC4"/>
    <w:rsid w:val="00217454"/>
    <w:rsid w:val="00217CB1"/>
    <w:rsid w:val="002251C8"/>
    <w:rsid w:val="002439EF"/>
    <w:rsid w:val="002636F7"/>
    <w:rsid w:val="00276ADD"/>
    <w:rsid w:val="00277096"/>
    <w:rsid w:val="00285F11"/>
    <w:rsid w:val="002912C3"/>
    <w:rsid w:val="00293BB8"/>
    <w:rsid w:val="002A4A92"/>
    <w:rsid w:val="002A73FB"/>
    <w:rsid w:val="002D5478"/>
    <w:rsid w:val="002E5FC9"/>
    <w:rsid w:val="002E6ED7"/>
    <w:rsid w:val="00303588"/>
    <w:rsid w:val="00311FED"/>
    <w:rsid w:val="00322EE1"/>
    <w:rsid w:val="00364B5C"/>
    <w:rsid w:val="00373FC8"/>
    <w:rsid w:val="00387071"/>
    <w:rsid w:val="003A02B8"/>
    <w:rsid w:val="003B3A48"/>
    <w:rsid w:val="003B3CAF"/>
    <w:rsid w:val="003C5242"/>
    <w:rsid w:val="003D3456"/>
    <w:rsid w:val="003D4447"/>
    <w:rsid w:val="003E7783"/>
    <w:rsid w:val="004021AF"/>
    <w:rsid w:val="004040FB"/>
    <w:rsid w:val="0041358D"/>
    <w:rsid w:val="00417FBF"/>
    <w:rsid w:val="00424C13"/>
    <w:rsid w:val="00442A0E"/>
    <w:rsid w:val="00443C70"/>
    <w:rsid w:val="0045112A"/>
    <w:rsid w:val="00454433"/>
    <w:rsid w:val="00467F11"/>
    <w:rsid w:val="004771B3"/>
    <w:rsid w:val="00496DD7"/>
    <w:rsid w:val="004B27BC"/>
    <w:rsid w:val="004B419A"/>
    <w:rsid w:val="004D3CAA"/>
    <w:rsid w:val="004E05AE"/>
    <w:rsid w:val="004E68B6"/>
    <w:rsid w:val="004E6AB2"/>
    <w:rsid w:val="004F434E"/>
    <w:rsid w:val="00506C4F"/>
    <w:rsid w:val="005109EF"/>
    <w:rsid w:val="0053191D"/>
    <w:rsid w:val="00535F87"/>
    <w:rsid w:val="005442E4"/>
    <w:rsid w:val="005577D8"/>
    <w:rsid w:val="00564622"/>
    <w:rsid w:val="005A25EF"/>
    <w:rsid w:val="005A44A7"/>
    <w:rsid w:val="005B3227"/>
    <w:rsid w:val="005C1BF9"/>
    <w:rsid w:val="005C3B6B"/>
    <w:rsid w:val="005E0657"/>
    <w:rsid w:val="005E36C8"/>
    <w:rsid w:val="005F05D6"/>
    <w:rsid w:val="005F05E5"/>
    <w:rsid w:val="00634EA7"/>
    <w:rsid w:val="00643882"/>
    <w:rsid w:val="00667DDE"/>
    <w:rsid w:val="00675126"/>
    <w:rsid w:val="006755BF"/>
    <w:rsid w:val="00680F47"/>
    <w:rsid w:val="00693558"/>
    <w:rsid w:val="006A0A31"/>
    <w:rsid w:val="006A155C"/>
    <w:rsid w:val="006B092F"/>
    <w:rsid w:val="006B61A7"/>
    <w:rsid w:val="006C0673"/>
    <w:rsid w:val="006C75D7"/>
    <w:rsid w:val="00701BE9"/>
    <w:rsid w:val="00747832"/>
    <w:rsid w:val="00787C99"/>
    <w:rsid w:val="00790AC6"/>
    <w:rsid w:val="007911D0"/>
    <w:rsid w:val="00796F39"/>
    <w:rsid w:val="007B1616"/>
    <w:rsid w:val="007B1C44"/>
    <w:rsid w:val="007B2965"/>
    <w:rsid w:val="007B6EA9"/>
    <w:rsid w:val="007E5AAA"/>
    <w:rsid w:val="007E6083"/>
    <w:rsid w:val="007E7B7A"/>
    <w:rsid w:val="007F275F"/>
    <w:rsid w:val="0081316C"/>
    <w:rsid w:val="0084084F"/>
    <w:rsid w:val="0085392D"/>
    <w:rsid w:val="00855181"/>
    <w:rsid w:val="008566EF"/>
    <w:rsid w:val="008643BF"/>
    <w:rsid w:val="00893796"/>
    <w:rsid w:val="008A5703"/>
    <w:rsid w:val="008A65BA"/>
    <w:rsid w:val="008B1112"/>
    <w:rsid w:val="008D4A99"/>
    <w:rsid w:val="008F449E"/>
    <w:rsid w:val="00911E48"/>
    <w:rsid w:val="00914419"/>
    <w:rsid w:val="00935402"/>
    <w:rsid w:val="00944D31"/>
    <w:rsid w:val="0095468E"/>
    <w:rsid w:val="00962E61"/>
    <w:rsid w:val="00964F68"/>
    <w:rsid w:val="00976E5A"/>
    <w:rsid w:val="00986331"/>
    <w:rsid w:val="009A72EF"/>
    <w:rsid w:val="009C4CA2"/>
    <w:rsid w:val="009C7105"/>
    <w:rsid w:val="009D100C"/>
    <w:rsid w:val="009D4CF9"/>
    <w:rsid w:val="009E3575"/>
    <w:rsid w:val="009F6699"/>
    <w:rsid w:val="009F7CDA"/>
    <w:rsid w:val="00A04229"/>
    <w:rsid w:val="00A53D8B"/>
    <w:rsid w:val="00A9184E"/>
    <w:rsid w:val="00A9518C"/>
    <w:rsid w:val="00AA74BE"/>
    <w:rsid w:val="00AB2B28"/>
    <w:rsid w:val="00AB7FE5"/>
    <w:rsid w:val="00AC1E5A"/>
    <w:rsid w:val="00AD1F78"/>
    <w:rsid w:val="00B529DF"/>
    <w:rsid w:val="00B5329C"/>
    <w:rsid w:val="00B87E22"/>
    <w:rsid w:val="00B90E1A"/>
    <w:rsid w:val="00BA2D2C"/>
    <w:rsid w:val="00BA3E51"/>
    <w:rsid w:val="00BB3142"/>
    <w:rsid w:val="00BC657E"/>
    <w:rsid w:val="00BE17D9"/>
    <w:rsid w:val="00BE608E"/>
    <w:rsid w:val="00BE79B3"/>
    <w:rsid w:val="00C04344"/>
    <w:rsid w:val="00C155FC"/>
    <w:rsid w:val="00C20C39"/>
    <w:rsid w:val="00C41F86"/>
    <w:rsid w:val="00C45D7E"/>
    <w:rsid w:val="00C571C4"/>
    <w:rsid w:val="00C61515"/>
    <w:rsid w:val="00C75B20"/>
    <w:rsid w:val="00CB1D3C"/>
    <w:rsid w:val="00CF2F4A"/>
    <w:rsid w:val="00CF39E9"/>
    <w:rsid w:val="00D14B3B"/>
    <w:rsid w:val="00D175B8"/>
    <w:rsid w:val="00D401A5"/>
    <w:rsid w:val="00D47CB5"/>
    <w:rsid w:val="00D666BB"/>
    <w:rsid w:val="00D8505D"/>
    <w:rsid w:val="00D878BE"/>
    <w:rsid w:val="00D96D4F"/>
    <w:rsid w:val="00DB39DA"/>
    <w:rsid w:val="00DD328F"/>
    <w:rsid w:val="00E04462"/>
    <w:rsid w:val="00E20245"/>
    <w:rsid w:val="00E26869"/>
    <w:rsid w:val="00E270D1"/>
    <w:rsid w:val="00E30ACD"/>
    <w:rsid w:val="00E35010"/>
    <w:rsid w:val="00E402C5"/>
    <w:rsid w:val="00E4379F"/>
    <w:rsid w:val="00E80C1C"/>
    <w:rsid w:val="00E84964"/>
    <w:rsid w:val="00EA0042"/>
    <w:rsid w:val="00EA0BE4"/>
    <w:rsid w:val="00EA4D0B"/>
    <w:rsid w:val="00EA57A4"/>
    <w:rsid w:val="00EB628D"/>
    <w:rsid w:val="00EC4487"/>
    <w:rsid w:val="00EE1E1D"/>
    <w:rsid w:val="00EE7DEB"/>
    <w:rsid w:val="00EF639B"/>
    <w:rsid w:val="00F3553B"/>
    <w:rsid w:val="00F50272"/>
    <w:rsid w:val="00F50BC6"/>
    <w:rsid w:val="00F8043A"/>
    <w:rsid w:val="00F908C3"/>
    <w:rsid w:val="00FA599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596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C69A33106B4AE2A7282251A0B4C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14F0C-952F-4CD5-8A70-0DEAA0037FBD}"/>
      </w:docPartPr>
      <w:docPartBody>
        <w:p w:rsidR="000E096D" w:rsidRDefault="00C12B2F" w:rsidP="00C12B2F">
          <w:pPr>
            <w:pStyle w:val="93C69A33106B4AE2A7282251A0B4C758"/>
          </w:pPr>
          <w:r w:rsidRPr="00C45D7E">
            <w:t>PROFILE</w:t>
          </w:r>
        </w:p>
      </w:docPartBody>
    </w:docPart>
    <w:docPart>
      <w:docPartPr>
        <w:name w:val="88CA9B6AEEE949E38673124C95151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9D59A-2277-4F28-8938-92AF48A9EA49}"/>
      </w:docPartPr>
      <w:docPartBody>
        <w:p w:rsidR="000E096D" w:rsidRDefault="00C12B2F" w:rsidP="00C12B2F">
          <w:pPr>
            <w:pStyle w:val="88CA9B6AEEE949E38673124C95151F68"/>
          </w:pPr>
          <w:r w:rsidRPr="00162614">
            <w:t>CONTACT</w:t>
          </w:r>
        </w:p>
      </w:docPartBody>
    </w:docPart>
    <w:docPart>
      <w:docPartPr>
        <w:name w:val="CB4F9A3FBFA24667A2551B78B3F72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617A3-FFFF-4D4B-9698-EA7CDBA48CCF}"/>
      </w:docPartPr>
      <w:docPartBody>
        <w:p w:rsidR="000E096D" w:rsidRDefault="00C12B2F" w:rsidP="00C12B2F">
          <w:pPr>
            <w:pStyle w:val="CB4F9A3FBFA24667A2551B78B3F72D38"/>
          </w:pPr>
          <w:r>
            <w:t>EXPERIENCE</w:t>
          </w:r>
        </w:p>
      </w:docPartBody>
    </w:docPart>
    <w:docPart>
      <w:docPartPr>
        <w:name w:val="D3B778F4D4A24675A54CE26D39AF8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07988-9744-4487-A646-8E77438DC516}"/>
      </w:docPartPr>
      <w:docPartBody>
        <w:p w:rsidR="000E096D" w:rsidRDefault="00C12B2F" w:rsidP="00C12B2F">
          <w:pPr>
            <w:pStyle w:val="D3B778F4D4A24675A54CE26D39AF84A6"/>
          </w:pPr>
          <w:r w:rsidRPr="00162614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 w16cid:durableId="1758405947">
    <w:abstractNumId w:val="0"/>
  </w:num>
  <w:num w:numId="2" w16cid:durableId="172378134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2F"/>
    <w:rsid w:val="000E096D"/>
    <w:rsid w:val="00266F1F"/>
    <w:rsid w:val="00383ACE"/>
    <w:rsid w:val="0076495B"/>
    <w:rsid w:val="008E2785"/>
    <w:rsid w:val="00BE1AB1"/>
    <w:rsid w:val="00C1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2B2F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</w:rPr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12B2F"/>
    <w:rPr>
      <w:rFonts w:eastAsiaTheme="majorEastAsia" w:cstheme="majorBidi"/>
      <w:b/>
      <w:iCs/>
      <w:color w:val="5B9BD5" w:themeColor="accent5"/>
      <w:sz w:val="28"/>
      <w:szCs w:val="18"/>
    </w:rPr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</w:rPr>
  </w:style>
  <w:style w:type="paragraph" w:customStyle="1" w:styleId="93C69A33106B4AE2A7282251A0B4C758">
    <w:name w:val="93C69A33106B4AE2A7282251A0B4C758"/>
    <w:rsid w:val="00C12B2F"/>
  </w:style>
  <w:style w:type="paragraph" w:customStyle="1" w:styleId="88CA9B6AEEE949E38673124C95151F68">
    <w:name w:val="88CA9B6AEEE949E38673124C95151F68"/>
    <w:rsid w:val="00C12B2F"/>
  </w:style>
  <w:style w:type="paragraph" w:customStyle="1" w:styleId="CB4F9A3FBFA24667A2551B78B3F72D38">
    <w:name w:val="CB4F9A3FBFA24667A2551B78B3F72D38"/>
    <w:rsid w:val="00C12B2F"/>
  </w:style>
  <w:style w:type="paragraph" w:customStyle="1" w:styleId="D3B778F4D4A24675A54CE26D39AF84A6">
    <w:name w:val="D3B778F4D4A24675A54CE26D39AF84A6"/>
    <w:rsid w:val="00C12B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resume.dotx</Template>
  <TotalTime>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2022-09-25T18:28:00Z</dcterms:created>
  <dcterms:modified xsi:type="dcterms:W3CDTF">2022-12-25T01:51:00Z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80d2781292a2ed569eb1dda7ddfd06808a423ebfff68220f456f7ab804c4a1eb</vt:lpwstr>
  </property>
</Properties>
</file>