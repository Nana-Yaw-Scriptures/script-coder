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pPr w:leftFromText="180" w:rightFromText="180" w:vertAnchor="page" w:horzAnchor="margin" w:tblpX="-990" w:tblpY="471"/>
        <w:tblW w:w="52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813"/>
        <w:gridCol w:w="570"/>
        <w:gridCol w:w="638"/>
        <w:gridCol w:w="430"/>
        <w:gridCol w:w="3666"/>
      </w:tblGrid>
      <w:tr w:rsidR="006A0A31" w:rsidRPr="00162614" w14:paraId="2F034031" w14:textId="77777777" w:rsidTr="00CF2F4A">
        <w:trPr>
          <w:trHeight w:val="559"/>
        </w:trPr>
        <w:tc>
          <w:tcPr>
            <w:tcW w:w="5813" w:type="dxa"/>
            <w:vMerge w:val="restart"/>
          </w:tcPr>
          <w:p w14:paraId="4B42A1DF" w14:textId="3846DAE0" w:rsidR="006A0A31" w:rsidRPr="008566EF" w:rsidRDefault="006A0A31" w:rsidP="00CF2F4A">
            <w:pPr>
              <w:pStyle w:val="Title"/>
              <w:rPr>
                <w:sz w:val="64"/>
                <w:szCs w:val="64"/>
              </w:rPr>
            </w:pPr>
            <w:r w:rsidRPr="008566EF">
              <w:rPr>
                <w:sz w:val="64"/>
                <w:szCs w:val="64"/>
              </w:rPr>
              <w:t>OKYERE BOATENG</w:t>
            </w:r>
          </w:p>
          <w:p w14:paraId="5648CE23" w14:textId="77777777" w:rsidR="006A0A31" w:rsidRPr="00162614" w:rsidRDefault="006A0A31" w:rsidP="00CF2F4A">
            <w:pPr>
              <w:pStyle w:val="Subtitle"/>
            </w:pPr>
            <w:r w:rsidRPr="008566EF">
              <w:rPr>
                <w:sz w:val="64"/>
                <w:szCs w:val="64"/>
              </w:rPr>
              <w:t>STEPHEN</w:t>
            </w:r>
          </w:p>
        </w:tc>
        <w:tc>
          <w:tcPr>
            <w:tcW w:w="570" w:type="dxa"/>
          </w:tcPr>
          <w:p w14:paraId="421904A8" w14:textId="77777777" w:rsidR="006A0A31" w:rsidRPr="00162614" w:rsidRDefault="006A0A31" w:rsidP="00CF2F4A"/>
        </w:tc>
        <w:tc>
          <w:tcPr>
            <w:tcW w:w="638" w:type="dxa"/>
          </w:tcPr>
          <w:p w14:paraId="54D4891B" w14:textId="77777777" w:rsidR="006A0A31" w:rsidRPr="00162614" w:rsidRDefault="006A0A31" w:rsidP="00CF2F4A"/>
        </w:tc>
        <w:tc>
          <w:tcPr>
            <w:tcW w:w="4096" w:type="dxa"/>
            <w:gridSpan w:val="2"/>
            <w:tcBorders>
              <w:bottom w:val="single" w:sz="4" w:space="0" w:color="3A8C95" w:themeColor="accent5" w:themeShade="80"/>
            </w:tcBorders>
          </w:tcPr>
          <w:p w14:paraId="789CB61C" w14:textId="77777777" w:rsidR="006A0A31" w:rsidRPr="00162614" w:rsidRDefault="006A0A31" w:rsidP="00CF2F4A">
            <w:pPr>
              <w:pStyle w:val="Heading3"/>
              <w:outlineLvl w:val="2"/>
            </w:pPr>
            <w:r>
              <w:t>Software Developer</w:t>
            </w:r>
          </w:p>
        </w:tc>
      </w:tr>
      <w:tr w:rsidR="00506C4F" w:rsidRPr="00506C4F" w14:paraId="440F2154" w14:textId="77777777" w:rsidTr="00CF2F4A">
        <w:trPr>
          <w:trHeight w:val="60"/>
        </w:trPr>
        <w:tc>
          <w:tcPr>
            <w:tcW w:w="5813" w:type="dxa"/>
            <w:vMerge/>
          </w:tcPr>
          <w:p w14:paraId="2AC2608F" w14:textId="77777777" w:rsidR="006A0A31" w:rsidRPr="00162614" w:rsidRDefault="006A0A31" w:rsidP="00CF2F4A">
            <w:pPr>
              <w:pStyle w:val="Heading1"/>
              <w:ind w:left="-113"/>
              <w:outlineLvl w:val="0"/>
            </w:pPr>
          </w:p>
        </w:tc>
        <w:tc>
          <w:tcPr>
            <w:tcW w:w="570" w:type="dxa"/>
          </w:tcPr>
          <w:p w14:paraId="7DFF0FBC" w14:textId="77777777" w:rsidR="006A0A31" w:rsidRPr="00162614" w:rsidRDefault="006A0A31" w:rsidP="00CF2F4A"/>
        </w:tc>
        <w:tc>
          <w:tcPr>
            <w:tcW w:w="638" w:type="dxa"/>
          </w:tcPr>
          <w:p w14:paraId="3D0B8B92" w14:textId="77777777" w:rsidR="006A0A31" w:rsidRPr="00162614" w:rsidRDefault="006A0A31" w:rsidP="00CF2F4A"/>
        </w:tc>
        <w:sdt>
          <w:sdtPr>
            <w:rPr>
              <w14:textFill>
                <w14:gradFill>
                  <w14:gsLst>
                    <w14:gs w14:pos="0">
                      <w14:schemeClr w14:val="accent5">
                        <w14:shade w14:val="30000"/>
                        <w14:satMod w14:val="115000"/>
                      </w14:schemeClr>
                    </w14:gs>
                    <w14:gs w14:pos="50000">
                      <w14:schemeClr w14:val="accent5">
                        <w14:shade w14:val="67500"/>
                        <w14:satMod w14:val="115000"/>
                      </w14:schemeClr>
                    </w14:gs>
                    <w14:gs w14:pos="100000">
                      <w14:schemeClr w14:val="accent5">
                        <w14:shade w14:val="100000"/>
                        <w14:satMod w14:val="115000"/>
                      </w14:scheme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  <w:id w:val="-1911764434"/>
            <w:placeholder>
              <w:docPart w:val="A8E2F0C84B98401D9DD5CE00EA20F01E"/>
            </w:placeholder>
            <w:temporary/>
            <w:showingPlcHdr/>
            <w15:appearance w15:val="hidden"/>
          </w:sdtPr>
          <w:sdtContent>
            <w:tc>
              <w:tcPr>
                <w:tcW w:w="4096" w:type="dxa"/>
                <w:gridSpan w:val="2"/>
                <w:tcBorders>
                  <w:top w:val="single" w:sz="4" w:space="0" w:color="3A8C95" w:themeColor="accent5" w:themeShade="80"/>
                  <w:bottom w:val="single" w:sz="4" w:space="0" w:color="3A8C95" w:themeColor="accent5" w:themeShade="80"/>
                </w:tcBorders>
                <w:shd w:val="clear" w:color="auto" w:fill="auto"/>
                <w:vAlign w:val="center"/>
              </w:tcPr>
              <w:p w14:paraId="7EF625A5" w14:textId="77777777" w:rsidR="006A0A31" w:rsidRPr="00506C4F" w:rsidRDefault="006A0A31" w:rsidP="00CF2F4A">
                <w:pPr>
                  <w:pStyle w:val="Heading4"/>
                  <w:outlineLvl w:val="3"/>
                  <w:rPr>
                    <w14:textFill>
                      <w14:gradFill>
                        <w14:gsLst>
                          <w14:gs w14:pos="0">
                            <w14:schemeClr w14:val="accent5">
                              <w14:shade w14:val="30000"/>
                              <w14:satMod w14:val="115000"/>
                            </w14:schemeClr>
                          </w14:gs>
                          <w14:gs w14:pos="50000">
                            <w14:schemeClr w14:val="accent5">
                              <w14:shade w14:val="67500"/>
                              <w14:satMod w14:val="115000"/>
                            </w14:schemeClr>
                          </w14:gs>
                          <w14:gs w14:pos="100000">
                            <w14:schemeClr w14:val="accent5">
                              <w14:shade w14:val="100000"/>
                              <w14:satMod w14:val="115000"/>
                            </w14:schemeClr>
                          </w14:gs>
                        </w14:gsLst>
                        <w14:path w14:path="circle">
                          <w14:fillToRect w14:l="50000" w14:t="50000" w14:r="50000" w14:b="50000"/>
                        </w14:path>
                      </w14:gradFill>
                    </w14:textFill>
                  </w:rPr>
                </w:pPr>
                <w:r w:rsidRPr="00506C4F">
                  <w:rPr>
                    <w:rStyle w:val="Heading2Char"/>
                    <w:shd w:val="clear" w:color="auto" w:fill="FFFFFF" w:themeFill="background1"/>
                    <w14:textFill>
                      <w14:gradFill>
                        <w14:gsLst>
                          <w14:gs w14:pos="0">
                            <w14:schemeClr w14:val="accent5">
                              <w14:shade w14:val="30000"/>
                              <w14:satMod w14:val="115000"/>
                            </w14:schemeClr>
                          </w14:gs>
                          <w14:gs w14:pos="50000">
                            <w14:schemeClr w14:val="accent5">
                              <w14:shade w14:val="67500"/>
                              <w14:satMod w14:val="115000"/>
                            </w14:schemeClr>
                          </w14:gs>
                          <w14:gs w14:pos="100000">
                            <w14:schemeClr w14:val="accent5">
                              <w14:shade w14:val="100000"/>
                              <w14:satMod w14:val="115000"/>
                            </w14:schemeClr>
                          </w14:gs>
                        </w14:gsLst>
                        <w14:path w14:path="circle">
                          <w14:fillToRect w14:l="50000" w14:t="50000" w14:r="50000" w14:b="50000"/>
                        </w14:path>
                      </w14:gradFill>
                    </w14:textFill>
                  </w:rPr>
                  <w:t>UI/UX Engineer</w:t>
                </w:r>
              </w:p>
            </w:tc>
          </w:sdtContent>
        </w:sdt>
      </w:tr>
      <w:tr w:rsidR="006A0A31" w:rsidRPr="00162614" w14:paraId="2EEAB563" w14:textId="77777777" w:rsidTr="00CF2F4A">
        <w:trPr>
          <w:trHeight w:val="1191"/>
        </w:trPr>
        <w:tc>
          <w:tcPr>
            <w:tcW w:w="5813" w:type="dxa"/>
            <w:vMerge/>
          </w:tcPr>
          <w:p w14:paraId="137E6D0F" w14:textId="77777777" w:rsidR="006A0A31" w:rsidRDefault="006A0A31" w:rsidP="00CF2F4A">
            <w:pPr>
              <w:pStyle w:val="Heading1"/>
              <w:ind w:left="-113"/>
              <w:outlineLvl w:val="0"/>
            </w:pPr>
          </w:p>
        </w:tc>
        <w:tc>
          <w:tcPr>
            <w:tcW w:w="570" w:type="dxa"/>
          </w:tcPr>
          <w:p w14:paraId="742A8E3F" w14:textId="77777777" w:rsidR="006A0A31" w:rsidRDefault="006A0A31" w:rsidP="00CF2F4A"/>
        </w:tc>
        <w:tc>
          <w:tcPr>
            <w:tcW w:w="638" w:type="dxa"/>
          </w:tcPr>
          <w:p w14:paraId="1F9FF0C3" w14:textId="77777777" w:rsidR="006A0A31" w:rsidRDefault="006A0A31" w:rsidP="00CF2F4A">
            <w:pPr>
              <w:pStyle w:val="Heading3"/>
            </w:pPr>
          </w:p>
        </w:tc>
        <w:tc>
          <w:tcPr>
            <w:tcW w:w="4096" w:type="dxa"/>
            <w:gridSpan w:val="2"/>
            <w:tcBorders>
              <w:top w:val="single" w:sz="4" w:space="0" w:color="3A8C95" w:themeColor="accent5" w:themeShade="80"/>
            </w:tcBorders>
          </w:tcPr>
          <w:p w14:paraId="18769030" w14:textId="77777777" w:rsidR="00B90E1A" w:rsidRDefault="006A0A31" w:rsidP="00CF2F4A">
            <w:pPr>
              <w:pStyle w:val="Heading3"/>
              <w:outlineLvl w:val="2"/>
            </w:pPr>
            <w:r>
              <w:t>System Analyst</w:t>
            </w:r>
          </w:p>
          <w:p w14:paraId="55E435A4" w14:textId="136759FA" w:rsidR="00454433" w:rsidRPr="00454433" w:rsidRDefault="00454433" w:rsidP="00CF2F4A">
            <w:pPr>
              <w:pStyle w:val="Heading3"/>
              <w:rPr>
                <w:b/>
                <w:bCs/>
              </w:rPr>
            </w:pPr>
            <w:r w:rsidRPr="00454433">
              <w:rPr>
                <w:b/>
                <w:bCs/>
              </w:rPr>
              <w:t>Web developer</w:t>
            </w:r>
          </w:p>
        </w:tc>
      </w:tr>
      <w:tr w:rsidR="006A0A31" w:rsidRPr="00162614" w14:paraId="06232426" w14:textId="77777777" w:rsidTr="00CF2F4A">
        <w:trPr>
          <w:trHeight w:val="1181"/>
        </w:trPr>
        <w:tc>
          <w:tcPr>
            <w:tcW w:w="5813" w:type="dxa"/>
            <w:vAlign w:val="center"/>
          </w:tcPr>
          <w:p w14:paraId="161504AE" w14:textId="77777777" w:rsidR="0007395E" w:rsidRDefault="0007395E" w:rsidP="00CF2F4A">
            <w:pPr>
              <w:pStyle w:val="Heading1"/>
              <w:outlineLvl w:val="0"/>
            </w:pPr>
          </w:p>
          <w:p w14:paraId="0F8B49D2" w14:textId="77777777" w:rsidR="0007395E" w:rsidRDefault="0007395E" w:rsidP="00CF2F4A">
            <w:pPr>
              <w:pStyle w:val="Heading1"/>
              <w:outlineLvl w:val="0"/>
            </w:pPr>
          </w:p>
          <w:p w14:paraId="7D3D6483" w14:textId="6D9BB64F" w:rsidR="006A0A31" w:rsidRDefault="006A0A31" w:rsidP="00CF2F4A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93C69A33106B4AE2A7282251A0B4C758"/>
                </w:placeholder>
                <w:temporary/>
                <w:showingPlcHdr/>
                <w15:appearance w15:val="hidden"/>
              </w:sdtPr>
              <w:sdtContent>
                <w:r w:rsidRPr="00C45D7E">
                  <w:t>PROFILE</w:t>
                </w:r>
              </w:sdtContent>
            </w:sdt>
          </w:p>
        </w:tc>
        <w:tc>
          <w:tcPr>
            <w:tcW w:w="570" w:type="dxa"/>
          </w:tcPr>
          <w:p w14:paraId="3745F5B8" w14:textId="77777777" w:rsidR="006A0A31" w:rsidRDefault="006A0A31" w:rsidP="00CF2F4A"/>
        </w:tc>
        <w:tc>
          <w:tcPr>
            <w:tcW w:w="638" w:type="dxa"/>
          </w:tcPr>
          <w:p w14:paraId="11F05EB3" w14:textId="77777777" w:rsidR="006A0A31" w:rsidRDefault="006A0A31" w:rsidP="00CF2F4A"/>
        </w:tc>
        <w:tc>
          <w:tcPr>
            <w:tcW w:w="4096" w:type="dxa"/>
            <w:gridSpan w:val="2"/>
            <w:vAlign w:val="center"/>
          </w:tcPr>
          <w:p w14:paraId="715382FB" w14:textId="77777777" w:rsidR="008A5703" w:rsidRDefault="008A5703" w:rsidP="00CF2F4A">
            <w:pPr>
              <w:pStyle w:val="Heading1"/>
              <w:outlineLvl w:val="0"/>
            </w:pPr>
          </w:p>
          <w:p w14:paraId="4D6DBE1C" w14:textId="4E24B57E" w:rsidR="006A0A31" w:rsidRPr="00C45D7E" w:rsidRDefault="006A0A31" w:rsidP="00CF2F4A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88CA9B6AEEE949E38673124C95151F68"/>
                </w:placeholder>
                <w:temporary/>
                <w:showingPlcHdr/>
                <w15:appearance w15:val="hidden"/>
              </w:sdtPr>
              <w:sdtContent>
                <w:r w:rsidRPr="00162614">
                  <w:t>CONTACT</w:t>
                </w:r>
              </w:sdtContent>
            </w:sdt>
          </w:p>
        </w:tc>
      </w:tr>
      <w:tr w:rsidR="006A0A31" w:rsidRPr="00162614" w14:paraId="5D11BFC9" w14:textId="77777777" w:rsidTr="00CF2F4A">
        <w:trPr>
          <w:trHeight w:val="639"/>
        </w:trPr>
        <w:tc>
          <w:tcPr>
            <w:tcW w:w="5813" w:type="dxa"/>
            <w:vMerge w:val="restart"/>
            <w:vAlign w:val="center"/>
          </w:tcPr>
          <w:p w14:paraId="0D2E6F78" w14:textId="3D1B38B8" w:rsidR="00790AC6" w:rsidRPr="00A9184E" w:rsidRDefault="00B90E1A" w:rsidP="00CF2F4A">
            <w:pPr>
              <w:spacing w:before="0" w:line="276" w:lineRule="auto"/>
              <w:rPr>
                <w:rFonts w:ascii="Cambria" w:hAnsi="Cambria" w:cs="Times New Roman"/>
                <w:sz w:val="22"/>
                <w:szCs w:val="22"/>
              </w:rPr>
            </w:pPr>
            <w:r w:rsidRPr="00A9184E">
              <w:rPr>
                <w:rFonts w:ascii="Cambria" w:hAnsi="Cambria" w:cs="Times New Roman"/>
                <w:sz w:val="22"/>
                <w:szCs w:val="22"/>
              </w:rPr>
              <w:t>K</w:t>
            </w:r>
            <w:r w:rsidR="006A0A31" w:rsidRPr="00A9184E">
              <w:rPr>
                <w:rFonts w:ascii="Cambria" w:hAnsi="Cambria" w:cs="Times New Roman"/>
                <w:sz w:val="22"/>
                <w:szCs w:val="22"/>
              </w:rPr>
              <w:t>nowledge in applications development</w:t>
            </w:r>
            <w:r w:rsidRPr="00A9184E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r w:rsidR="006A0A31" w:rsidRPr="00A9184E">
              <w:rPr>
                <w:rFonts w:ascii="Cambria" w:hAnsi="Cambria" w:cs="Times New Roman"/>
                <w:sz w:val="22"/>
                <w:szCs w:val="22"/>
              </w:rPr>
              <w:t>(Desktop systems, Web Developments). I have strong and quality mindset</w:t>
            </w:r>
            <w:r w:rsidR="00790AC6" w:rsidRPr="00A9184E">
              <w:rPr>
                <w:rFonts w:ascii="Cambria" w:hAnsi="Cambria" w:cs="Times New Roman"/>
                <w:sz w:val="22"/>
                <w:szCs w:val="22"/>
              </w:rPr>
              <w:t>, idea</w:t>
            </w:r>
            <w:r w:rsidR="001E6716">
              <w:rPr>
                <w:rFonts w:ascii="Cambria" w:hAnsi="Cambria" w:cs="Times New Roman"/>
                <w:sz w:val="22"/>
                <w:szCs w:val="22"/>
              </w:rPr>
              <w:t>s</w:t>
            </w:r>
            <w:r w:rsidR="00790AC6" w:rsidRPr="00A9184E">
              <w:rPr>
                <w:rFonts w:ascii="Cambria" w:hAnsi="Cambria" w:cs="Times New Roman"/>
                <w:sz w:val="22"/>
                <w:szCs w:val="22"/>
              </w:rPr>
              <w:t xml:space="preserve"> and technical knowhow</w:t>
            </w:r>
            <w:r w:rsidR="006A0A31" w:rsidRPr="00A9184E">
              <w:rPr>
                <w:rFonts w:ascii="Cambria" w:hAnsi="Cambria" w:cs="Times New Roman"/>
                <w:sz w:val="22"/>
                <w:szCs w:val="22"/>
              </w:rPr>
              <w:t xml:space="preserve"> to help solve organization problems </w:t>
            </w:r>
            <w:r w:rsidR="00454433" w:rsidRPr="00A9184E">
              <w:rPr>
                <w:rFonts w:ascii="Cambria" w:hAnsi="Cambria" w:cs="Times New Roman"/>
                <w:sz w:val="22"/>
                <w:szCs w:val="22"/>
              </w:rPr>
              <w:t xml:space="preserve">on </w:t>
            </w:r>
            <w:r w:rsidR="006A0A31" w:rsidRPr="00A9184E">
              <w:rPr>
                <w:rFonts w:ascii="Cambria" w:hAnsi="Cambria" w:cs="Times New Roman"/>
                <w:sz w:val="22"/>
                <w:szCs w:val="22"/>
              </w:rPr>
              <w:t>Technolog</w:t>
            </w:r>
            <w:r w:rsidR="00424C13">
              <w:rPr>
                <w:rFonts w:ascii="Cambria" w:hAnsi="Cambria" w:cs="Times New Roman"/>
                <w:sz w:val="22"/>
                <w:szCs w:val="22"/>
              </w:rPr>
              <w:t>ical</w:t>
            </w:r>
            <w:r w:rsidR="006A0A31" w:rsidRPr="00A9184E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r w:rsidR="00454433" w:rsidRPr="00A9184E">
              <w:rPr>
                <w:rFonts w:ascii="Cambria" w:hAnsi="Cambria" w:cs="Times New Roman"/>
                <w:sz w:val="22"/>
                <w:szCs w:val="22"/>
              </w:rPr>
              <w:t>filed</w:t>
            </w:r>
            <w:r w:rsidR="006A0A31" w:rsidRPr="00A9184E">
              <w:rPr>
                <w:rFonts w:ascii="Cambria" w:hAnsi="Cambria" w:cs="Times New Roman"/>
                <w:sz w:val="22"/>
                <w:szCs w:val="22"/>
              </w:rPr>
              <w:t>.</w:t>
            </w:r>
            <w:r w:rsidRPr="00A9184E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r w:rsidRPr="00A9184E">
              <w:rPr>
                <w:rFonts w:ascii="Cambria" w:hAnsi="Cambria" w:cs="Times New Roman"/>
                <w:color w:val="111111"/>
                <w:sz w:val="22"/>
                <w:szCs w:val="22"/>
                <w:shd w:val="clear" w:color="auto" w:fill="FFFFFF"/>
              </w:rPr>
              <w:t>C</w:t>
            </w:r>
            <w:r w:rsidR="00790AC6" w:rsidRPr="00A9184E">
              <w:rPr>
                <w:rFonts w:ascii="Cambria" w:hAnsi="Cambria" w:cs="Times New Roman"/>
                <w:color w:val="111111"/>
                <w:sz w:val="22"/>
                <w:szCs w:val="22"/>
                <w:shd w:val="clear" w:color="auto" w:fill="FFFFFF"/>
              </w:rPr>
              <w:t>ommunication skills, team management skills,</w:t>
            </w:r>
            <w:r w:rsidR="00790AC6" w:rsidRPr="00A9184E">
              <w:rPr>
                <w:rFonts w:ascii="Cambria" w:hAnsi="Cambria" w:cs="Times New Roman"/>
                <w:color w:val="111111"/>
                <w:sz w:val="22"/>
                <w:szCs w:val="22"/>
                <w:shd w:val="clear" w:color="auto" w:fill="FFFFFF"/>
              </w:rPr>
              <w:t xml:space="preserve"> confidence and great attention to details is some of my abilities.</w:t>
            </w:r>
            <w:r w:rsidR="007911D0" w:rsidRPr="00A9184E">
              <w:rPr>
                <w:rFonts w:ascii="Cambria" w:hAnsi="Cambria" w:cs="Times New Roman"/>
                <w:color w:val="111111"/>
                <w:sz w:val="22"/>
                <w:szCs w:val="22"/>
                <w:shd w:val="clear" w:color="auto" w:fill="FFFFFF"/>
              </w:rPr>
              <w:t xml:space="preserve"> E</w:t>
            </w:r>
            <w:r w:rsidR="00506C4F" w:rsidRPr="00A9184E">
              <w:rPr>
                <w:rFonts w:ascii="Cambria" w:hAnsi="Cambria" w:cs="Times New Roman"/>
                <w:sz w:val="22"/>
                <w:szCs w:val="22"/>
              </w:rPr>
              <w:t>xperience</w:t>
            </w:r>
            <w:r w:rsidR="00790AC6" w:rsidRPr="00A9184E">
              <w:rPr>
                <w:rFonts w:ascii="Cambria" w:hAnsi="Cambria" w:cs="Times New Roman"/>
                <w:sz w:val="22"/>
                <w:szCs w:val="22"/>
              </w:rPr>
              <w:t xml:space="preserve"> in SQL SERVER, JAVA, </w:t>
            </w:r>
            <w:r w:rsidR="007911D0" w:rsidRPr="00A9184E">
              <w:rPr>
                <w:rFonts w:ascii="Cambria" w:hAnsi="Cambria" w:cs="Times New Roman"/>
                <w:sz w:val="22"/>
                <w:szCs w:val="22"/>
              </w:rPr>
              <w:t xml:space="preserve">PHP etc. I did 6months internship program at IPMC college, </w:t>
            </w:r>
            <w:r w:rsidR="00454433" w:rsidRPr="00A9184E">
              <w:rPr>
                <w:rFonts w:ascii="Cambria" w:hAnsi="Cambria" w:cs="Times New Roman"/>
                <w:sz w:val="22"/>
                <w:szCs w:val="22"/>
              </w:rPr>
              <w:t xml:space="preserve">which enhanced my </w:t>
            </w:r>
            <w:r w:rsidR="007911D0" w:rsidRPr="00A9184E">
              <w:rPr>
                <w:rFonts w:ascii="Cambria" w:hAnsi="Cambria" w:cs="Times New Roman"/>
                <w:sz w:val="22"/>
                <w:szCs w:val="22"/>
              </w:rPr>
              <w:t>software engineering</w:t>
            </w:r>
            <w:r w:rsidR="00454433" w:rsidRPr="00A9184E">
              <w:rPr>
                <w:rFonts w:ascii="Cambria" w:hAnsi="Cambria" w:cs="Times New Roman"/>
                <w:sz w:val="22"/>
                <w:szCs w:val="22"/>
              </w:rPr>
              <w:t xml:space="preserve"> skills</w:t>
            </w:r>
            <w:r w:rsidR="007911D0" w:rsidRPr="00A9184E">
              <w:rPr>
                <w:rFonts w:ascii="Cambria" w:hAnsi="Cambria" w:cs="Times New Roman"/>
                <w:sz w:val="22"/>
                <w:szCs w:val="22"/>
              </w:rPr>
              <w:t>.</w:t>
            </w:r>
          </w:p>
        </w:tc>
        <w:tc>
          <w:tcPr>
            <w:tcW w:w="570" w:type="dxa"/>
            <w:vMerge w:val="restart"/>
          </w:tcPr>
          <w:p w14:paraId="497701C5" w14:textId="77777777" w:rsidR="006A0A31" w:rsidRDefault="006A0A31" w:rsidP="00CF2F4A">
            <w:pPr>
              <w:spacing w:before="0"/>
            </w:pPr>
          </w:p>
        </w:tc>
        <w:tc>
          <w:tcPr>
            <w:tcW w:w="638" w:type="dxa"/>
            <w:vMerge w:val="restart"/>
            <w:vAlign w:val="center"/>
          </w:tcPr>
          <w:p w14:paraId="758BBEBA" w14:textId="77777777" w:rsidR="006A0A31" w:rsidRDefault="006A0A31" w:rsidP="00CF2F4A">
            <w:pPr>
              <w:spacing w:before="0"/>
            </w:pPr>
          </w:p>
        </w:tc>
        <w:tc>
          <w:tcPr>
            <w:tcW w:w="430" w:type="dxa"/>
            <w:vAlign w:val="center"/>
          </w:tcPr>
          <w:p w14:paraId="0D20CF73" w14:textId="77777777" w:rsidR="006A0A31" w:rsidRPr="008D4A99" w:rsidRDefault="006A0A31" w:rsidP="00CF2F4A">
            <w:pPr>
              <w:spacing w:before="0"/>
            </w:pPr>
            <w:r w:rsidRPr="00162614">
              <w:rPr>
                <w:noProof/>
              </w:rPr>
              <w:drawing>
                <wp:inline distT="0" distB="0" distL="0" distR="0" wp14:anchorId="014F60F3" wp14:editId="5D46F0CA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  <w:vAlign w:val="center"/>
          </w:tcPr>
          <w:p w14:paraId="3EC31537" w14:textId="77777777" w:rsidR="006A0A31" w:rsidRPr="00285F11" w:rsidRDefault="006A0A31" w:rsidP="00CF2F4A">
            <w:pPr>
              <w:pStyle w:val="Contact1"/>
              <w:spacing w:before="0"/>
              <w:rPr>
                <w:sz w:val="24"/>
                <w:szCs w:val="24"/>
              </w:rPr>
            </w:pPr>
            <w:r w:rsidRPr="00285F11">
              <w:rPr>
                <w:sz w:val="24"/>
                <w:szCs w:val="24"/>
              </w:rPr>
              <w:t>0240308232</w:t>
            </w:r>
          </w:p>
        </w:tc>
      </w:tr>
      <w:tr w:rsidR="006A0A31" w:rsidRPr="00162614" w14:paraId="3C5C831E" w14:textId="77777777" w:rsidTr="00CF2F4A">
        <w:trPr>
          <w:trHeight w:val="637"/>
        </w:trPr>
        <w:tc>
          <w:tcPr>
            <w:tcW w:w="5813" w:type="dxa"/>
            <w:vMerge/>
            <w:vAlign w:val="center"/>
          </w:tcPr>
          <w:p w14:paraId="0CF775F0" w14:textId="77777777" w:rsidR="006A0A31" w:rsidRPr="000F3FE2" w:rsidRDefault="006A0A31" w:rsidP="00CF2F4A">
            <w:pPr>
              <w:spacing w:before="0"/>
            </w:pPr>
          </w:p>
        </w:tc>
        <w:tc>
          <w:tcPr>
            <w:tcW w:w="570" w:type="dxa"/>
            <w:vMerge/>
          </w:tcPr>
          <w:p w14:paraId="0C742B97" w14:textId="77777777" w:rsidR="006A0A31" w:rsidRDefault="006A0A31" w:rsidP="00CF2F4A">
            <w:pPr>
              <w:spacing w:before="0"/>
            </w:pPr>
          </w:p>
        </w:tc>
        <w:tc>
          <w:tcPr>
            <w:tcW w:w="638" w:type="dxa"/>
            <w:vMerge/>
            <w:vAlign w:val="center"/>
          </w:tcPr>
          <w:p w14:paraId="5FB90A8F" w14:textId="77777777" w:rsidR="006A0A31" w:rsidRDefault="006A0A31" w:rsidP="00CF2F4A">
            <w:pPr>
              <w:spacing w:before="0"/>
            </w:pPr>
          </w:p>
        </w:tc>
        <w:tc>
          <w:tcPr>
            <w:tcW w:w="430" w:type="dxa"/>
            <w:vAlign w:val="center"/>
          </w:tcPr>
          <w:p w14:paraId="58D6ED75" w14:textId="77777777" w:rsidR="006A0A31" w:rsidRPr="008D4A99" w:rsidRDefault="006A0A31" w:rsidP="00CF2F4A">
            <w:pPr>
              <w:spacing w:before="0"/>
            </w:pPr>
            <w:r w:rsidRPr="00162614">
              <w:rPr>
                <w:noProof/>
              </w:rPr>
              <w:drawing>
                <wp:inline distT="0" distB="0" distL="0" distR="0" wp14:anchorId="059068A9" wp14:editId="100BDC83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  <w:vAlign w:val="center"/>
          </w:tcPr>
          <w:p w14:paraId="486095B8" w14:textId="77777777" w:rsidR="006A0A31" w:rsidRPr="00285F11" w:rsidRDefault="006A0A31" w:rsidP="00CF2F4A">
            <w:pPr>
              <w:pStyle w:val="Contact1"/>
              <w:spacing w:before="0"/>
              <w:rPr>
                <w:sz w:val="24"/>
                <w:szCs w:val="24"/>
              </w:rPr>
            </w:pPr>
            <w:r w:rsidRPr="00285F11">
              <w:rPr>
                <w:sz w:val="24"/>
                <w:szCs w:val="24"/>
              </w:rPr>
              <w:t>+233 240 308232</w:t>
            </w:r>
          </w:p>
        </w:tc>
      </w:tr>
      <w:tr w:rsidR="006A0A31" w:rsidRPr="00FA5993" w14:paraId="77C18264" w14:textId="77777777" w:rsidTr="00CF2F4A">
        <w:trPr>
          <w:trHeight w:val="637"/>
        </w:trPr>
        <w:tc>
          <w:tcPr>
            <w:tcW w:w="5813" w:type="dxa"/>
            <w:vMerge/>
            <w:vAlign w:val="center"/>
          </w:tcPr>
          <w:p w14:paraId="441EF67B" w14:textId="77777777" w:rsidR="006A0A31" w:rsidRPr="000F3FE2" w:rsidRDefault="006A0A31" w:rsidP="00CF2F4A">
            <w:pPr>
              <w:spacing w:before="0"/>
            </w:pPr>
          </w:p>
        </w:tc>
        <w:tc>
          <w:tcPr>
            <w:tcW w:w="570" w:type="dxa"/>
            <w:vMerge/>
          </w:tcPr>
          <w:p w14:paraId="72E2ABB1" w14:textId="77777777" w:rsidR="006A0A31" w:rsidRDefault="006A0A31" w:rsidP="00CF2F4A">
            <w:pPr>
              <w:spacing w:before="0"/>
            </w:pPr>
          </w:p>
        </w:tc>
        <w:tc>
          <w:tcPr>
            <w:tcW w:w="638" w:type="dxa"/>
            <w:vMerge/>
            <w:vAlign w:val="center"/>
          </w:tcPr>
          <w:p w14:paraId="7CE18B6D" w14:textId="77777777" w:rsidR="006A0A31" w:rsidRDefault="006A0A31" w:rsidP="00CF2F4A">
            <w:pPr>
              <w:spacing w:before="0"/>
            </w:pPr>
          </w:p>
        </w:tc>
        <w:tc>
          <w:tcPr>
            <w:tcW w:w="430" w:type="dxa"/>
            <w:vAlign w:val="center"/>
          </w:tcPr>
          <w:p w14:paraId="73AEC49D" w14:textId="77777777" w:rsidR="006A0A31" w:rsidRPr="008D4A99" w:rsidRDefault="006A0A31" w:rsidP="00CF2F4A">
            <w:pPr>
              <w:spacing w:before="0"/>
            </w:pPr>
            <w:r w:rsidRPr="00162614">
              <w:rPr>
                <w:noProof/>
              </w:rPr>
              <w:drawing>
                <wp:inline distT="0" distB="0" distL="0" distR="0" wp14:anchorId="32173B26" wp14:editId="4044E511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  <w:vAlign w:val="center"/>
          </w:tcPr>
          <w:p w14:paraId="12B9AA28" w14:textId="77777777" w:rsidR="006A0A31" w:rsidRPr="00285F11" w:rsidRDefault="006A0A31" w:rsidP="00CF2F4A">
            <w:pPr>
              <w:pStyle w:val="Contact2"/>
              <w:spacing w:before="0"/>
              <w:rPr>
                <w:sz w:val="24"/>
                <w:szCs w:val="24"/>
              </w:rPr>
            </w:pPr>
            <w:r w:rsidRPr="00285F11">
              <w:rPr>
                <w:sz w:val="24"/>
                <w:szCs w:val="24"/>
              </w:rPr>
              <w:t>Okyereboateng010@gmail.com</w:t>
            </w:r>
          </w:p>
        </w:tc>
      </w:tr>
      <w:tr w:rsidR="006A0A31" w:rsidRPr="00162614" w14:paraId="22647C7D" w14:textId="77777777" w:rsidTr="00CF2F4A">
        <w:trPr>
          <w:trHeight w:val="637"/>
        </w:trPr>
        <w:tc>
          <w:tcPr>
            <w:tcW w:w="5813" w:type="dxa"/>
            <w:vMerge/>
            <w:vAlign w:val="center"/>
          </w:tcPr>
          <w:p w14:paraId="55B42991" w14:textId="77777777" w:rsidR="006A0A31" w:rsidRPr="000F3FE2" w:rsidRDefault="006A0A31" w:rsidP="00CF2F4A">
            <w:pPr>
              <w:spacing w:before="0"/>
            </w:pPr>
          </w:p>
        </w:tc>
        <w:tc>
          <w:tcPr>
            <w:tcW w:w="570" w:type="dxa"/>
            <w:vMerge/>
          </w:tcPr>
          <w:p w14:paraId="7BAB8799" w14:textId="77777777" w:rsidR="006A0A31" w:rsidRDefault="006A0A31" w:rsidP="00CF2F4A">
            <w:pPr>
              <w:spacing w:before="0"/>
            </w:pPr>
          </w:p>
        </w:tc>
        <w:tc>
          <w:tcPr>
            <w:tcW w:w="638" w:type="dxa"/>
            <w:vMerge/>
            <w:vAlign w:val="center"/>
          </w:tcPr>
          <w:p w14:paraId="7E7DF64F" w14:textId="77777777" w:rsidR="006A0A31" w:rsidRDefault="006A0A31" w:rsidP="00CF2F4A">
            <w:pPr>
              <w:spacing w:before="0"/>
            </w:pPr>
          </w:p>
        </w:tc>
        <w:tc>
          <w:tcPr>
            <w:tcW w:w="430" w:type="dxa"/>
            <w:vAlign w:val="center"/>
          </w:tcPr>
          <w:p w14:paraId="415F2D1C" w14:textId="77777777" w:rsidR="006A0A31" w:rsidRPr="008D4A99" w:rsidRDefault="006A0A31" w:rsidP="00CF2F4A">
            <w:pPr>
              <w:spacing w:before="0"/>
            </w:pPr>
            <w:r w:rsidRPr="00162614">
              <w:rPr>
                <w:noProof/>
              </w:rPr>
              <w:drawing>
                <wp:inline distT="0" distB="0" distL="0" distR="0" wp14:anchorId="2E1482DC" wp14:editId="63ED08E9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  <w:vAlign w:val="center"/>
          </w:tcPr>
          <w:p w14:paraId="7B52611D" w14:textId="77777777" w:rsidR="006A0A31" w:rsidRPr="00285F11" w:rsidRDefault="006A0A31" w:rsidP="00CF2F4A">
            <w:pPr>
              <w:pStyle w:val="Contact2"/>
              <w:spacing w:before="0"/>
              <w:rPr>
                <w:sz w:val="24"/>
                <w:szCs w:val="24"/>
              </w:rPr>
            </w:pPr>
            <w:r w:rsidRPr="00285F11">
              <w:rPr>
                <w:sz w:val="24"/>
                <w:szCs w:val="24"/>
              </w:rPr>
              <w:t>www.script-coder.github.io</w:t>
            </w:r>
          </w:p>
        </w:tc>
      </w:tr>
      <w:tr w:rsidR="006A0A31" w14:paraId="148AFC3F" w14:textId="77777777" w:rsidTr="00CF2F4A">
        <w:trPr>
          <w:trHeight w:val="964"/>
        </w:trPr>
        <w:tc>
          <w:tcPr>
            <w:tcW w:w="5813" w:type="dxa"/>
            <w:vAlign w:val="center"/>
          </w:tcPr>
          <w:p w14:paraId="04089112" w14:textId="77777777" w:rsidR="006A0A31" w:rsidRDefault="006A0A31" w:rsidP="00CF2F4A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CB4F9A3FBFA24667A2551B78B3F72D38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570" w:type="dxa"/>
          </w:tcPr>
          <w:p w14:paraId="57B201DB" w14:textId="77777777" w:rsidR="006A0A31" w:rsidRDefault="006A0A31" w:rsidP="00CF2F4A"/>
        </w:tc>
        <w:tc>
          <w:tcPr>
            <w:tcW w:w="638" w:type="dxa"/>
          </w:tcPr>
          <w:p w14:paraId="62FE0FBD" w14:textId="77777777" w:rsidR="006A0A31" w:rsidRDefault="006A0A31" w:rsidP="00CF2F4A"/>
        </w:tc>
        <w:tc>
          <w:tcPr>
            <w:tcW w:w="4096" w:type="dxa"/>
            <w:gridSpan w:val="2"/>
            <w:vAlign w:val="center"/>
          </w:tcPr>
          <w:p w14:paraId="47AEB60D" w14:textId="1F2E70CC" w:rsidR="006A0A31" w:rsidRPr="00C45D7E" w:rsidRDefault="006A0A31" w:rsidP="00CF2F4A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D3B778F4D4A24675A54CE26D39AF84A6"/>
                </w:placeholder>
                <w:temporary/>
                <w:showingPlcHdr/>
                <w15:appearance w15:val="hidden"/>
              </w:sdtPr>
              <w:sdtContent>
                <w:r w:rsidRPr="00162614">
                  <w:t>SKILLS</w:t>
                </w:r>
              </w:sdtContent>
            </w:sdt>
          </w:p>
        </w:tc>
      </w:tr>
      <w:tr w:rsidR="006A0A31" w:rsidRPr="00B87E22" w14:paraId="28E64C4C" w14:textId="77777777" w:rsidTr="00CF2F4A">
        <w:trPr>
          <w:trHeight w:val="2032"/>
        </w:trPr>
        <w:tc>
          <w:tcPr>
            <w:tcW w:w="5813" w:type="dxa"/>
            <w:tcBorders>
              <w:bottom w:val="single" w:sz="4" w:space="0" w:color="3A8C95" w:themeColor="accent5" w:themeShade="80"/>
            </w:tcBorders>
          </w:tcPr>
          <w:p w14:paraId="32FBC977" w14:textId="54C7AD0C" w:rsidR="006A0A31" w:rsidRPr="00162614" w:rsidRDefault="007911D0" w:rsidP="00CF2F4A">
            <w:pPr>
              <w:pStyle w:val="Heading2"/>
              <w:outlineLvl w:val="1"/>
            </w:pPr>
            <w:r>
              <w:t>Worked at Microlynxe System</w:t>
            </w:r>
          </w:p>
          <w:p w14:paraId="006CA623" w14:textId="27F19E57" w:rsidR="006A0A31" w:rsidRPr="00162614" w:rsidRDefault="007911D0" w:rsidP="00CF2F4A">
            <w:pPr>
              <w:pStyle w:val="Date"/>
            </w:pPr>
            <w:r>
              <w:t>2018-2019</w:t>
            </w:r>
          </w:p>
          <w:p w14:paraId="632E4044" w14:textId="4CADE452" w:rsidR="006A0A31" w:rsidRPr="00B90E1A" w:rsidRDefault="007911D0" w:rsidP="00CF2F4A">
            <w:pPr>
              <w:rPr>
                <w:rFonts w:ascii="Cambria" w:hAnsi="Cambria"/>
                <w:sz w:val="24"/>
                <w:szCs w:val="24"/>
              </w:rPr>
            </w:pPr>
            <w:r w:rsidRPr="00B90E1A">
              <w:rPr>
                <w:rFonts w:ascii="Cambria" w:hAnsi="Cambria"/>
                <w:sz w:val="24"/>
                <w:szCs w:val="24"/>
              </w:rPr>
              <w:t xml:space="preserve">Worked at Microlynxe System Solution near </w:t>
            </w:r>
            <w:r w:rsidR="003D3456" w:rsidRPr="00B90E1A">
              <w:rPr>
                <w:rFonts w:ascii="Cambria" w:hAnsi="Cambria"/>
                <w:sz w:val="24"/>
                <w:szCs w:val="24"/>
              </w:rPr>
              <w:t>A</w:t>
            </w:r>
            <w:r w:rsidRPr="00B90E1A">
              <w:rPr>
                <w:rFonts w:ascii="Cambria" w:hAnsi="Cambria"/>
                <w:sz w:val="24"/>
                <w:szCs w:val="24"/>
              </w:rPr>
              <w:t>hodwo Roundabout in Kumasi. I was a backend</w:t>
            </w:r>
            <w:r w:rsidR="003D3456" w:rsidRPr="00B90E1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90E1A">
              <w:rPr>
                <w:rFonts w:ascii="Cambria" w:hAnsi="Cambria"/>
                <w:sz w:val="24"/>
                <w:szCs w:val="24"/>
              </w:rPr>
              <w:t>(Database) support for the respective clients</w:t>
            </w:r>
            <w:r w:rsidR="003D3456" w:rsidRPr="00B90E1A">
              <w:rPr>
                <w:rFonts w:ascii="Cambria" w:hAnsi="Cambria"/>
                <w:sz w:val="24"/>
                <w:szCs w:val="24"/>
              </w:rPr>
              <w:t>. Microlynxe is a banking related company.</w:t>
            </w:r>
          </w:p>
        </w:tc>
        <w:tc>
          <w:tcPr>
            <w:tcW w:w="570" w:type="dxa"/>
          </w:tcPr>
          <w:p w14:paraId="00644959" w14:textId="77777777" w:rsidR="006A0A31" w:rsidRDefault="006A0A31" w:rsidP="00CF2F4A"/>
        </w:tc>
        <w:tc>
          <w:tcPr>
            <w:tcW w:w="638" w:type="dxa"/>
          </w:tcPr>
          <w:p w14:paraId="225E95B4" w14:textId="77777777" w:rsidR="006A0A31" w:rsidRDefault="006A0A31" w:rsidP="00CF2F4A"/>
        </w:tc>
        <w:tc>
          <w:tcPr>
            <w:tcW w:w="4096" w:type="dxa"/>
            <w:gridSpan w:val="2"/>
            <w:vMerge w:val="restart"/>
            <w:vAlign w:val="center"/>
          </w:tcPr>
          <w:p w14:paraId="21A1E0FA" w14:textId="77777777" w:rsidR="006A0A31" w:rsidRPr="00EA0BE4" w:rsidRDefault="006A0A31" w:rsidP="00CF2F4A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Great teaching skills</w:t>
            </w:r>
          </w:p>
          <w:p w14:paraId="5A409CBA" w14:textId="77777777" w:rsidR="006A0A31" w:rsidRPr="00EA0BE4" w:rsidRDefault="006A0A31" w:rsidP="00CF2F4A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Typing skills</w:t>
            </w:r>
          </w:p>
          <w:p w14:paraId="7BC97777" w14:textId="77777777" w:rsidR="006A0A31" w:rsidRPr="00EA0BE4" w:rsidRDefault="006A0A31" w:rsidP="00CF2F4A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Knowledge of coding languages</w:t>
            </w:r>
          </w:p>
          <w:p w14:paraId="7AF8FFA5" w14:textId="77777777" w:rsidR="006A0A31" w:rsidRPr="00EA0BE4" w:rsidRDefault="006A0A31" w:rsidP="00CF2F4A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Knowledge of Desktop systems</w:t>
            </w:r>
          </w:p>
          <w:p w14:paraId="3D74610A" w14:textId="77777777" w:rsidR="006A0A31" w:rsidRPr="00EA0BE4" w:rsidRDefault="006A0A31" w:rsidP="00CF2F4A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Knowledge of web applications</w:t>
            </w:r>
          </w:p>
          <w:p w14:paraId="34BB9F77" w14:textId="77777777" w:rsidR="006A0A31" w:rsidRPr="00EA0BE4" w:rsidRDefault="006A0A31" w:rsidP="00CF2F4A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Knowledge of Database</w:t>
            </w:r>
          </w:p>
          <w:p w14:paraId="1CE1621D" w14:textId="77777777" w:rsidR="006A0A31" w:rsidRPr="00EA0BE4" w:rsidRDefault="006A0A31" w:rsidP="00CF2F4A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Analysis</w:t>
            </w:r>
          </w:p>
          <w:p w14:paraId="0D7DA9C3" w14:textId="77777777" w:rsidR="006A0A31" w:rsidRPr="00311FED" w:rsidRDefault="006A0A31" w:rsidP="00CF2F4A">
            <w:pPr>
              <w:pStyle w:val="ListBullet"/>
              <w:rPr>
                <w:sz w:val="24"/>
                <w:szCs w:val="24"/>
              </w:rPr>
            </w:pPr>
            <w:r w:rsidRPr="00EA0BE4">
              <w:rPr>
                <w:sz w:val="22"/>
                <w:szCs w:val="22"/>
              </w:rPr>
              <w:t>Communication</w:t>
            </w:r>
          </w:p>
        </w:tc>
      </w:tr>
      <w:tr w:rsidR="006A0A31" w:rsidRPr="00162614" w14:paraId="2F591BEA" w14:textId="77777777" w:rsidTr="00CF2F4A">
        <w:trPr>
          <w:trHeight w:val="907"/>
        </w:trPr>
        <w:tc>
          <w:tcPr>
            <w:tcW w:w="5813" w:type="dxa"/>
            <w:vMerge w:val="restart"/>
            <w:tcBorders>
              <w:top w:val="single" w:sz="4" w:space="0" w:color="3A8C95" w:themeColor="accent5" w:themeShade="80"/>
            </w:tcBorders>
          </w:tcPr>
          <w:p w14:paraId="6B204E00" w14:textId="77777777" w:rsidR="00B529DF" w:rsidRDefault="00B529DF" w:rsidP="00CF2F4A">
            <w:pPr>
              <w:pStyle w:val="Heading2"/>
              <w:outlineLvl w:val="1"/>
              <w:rPr>
                <w:rFonts w:asciiTheme="majorHAnsi" w:hAnsiTheme="majorHAnsi"/>
                <w:sz w:val="24"/>
                <w:szCs w:val="24"/>
              </w:rPr>
            </w:pPr>
          </w:p>
          <w:p w14:paraId="2609CAC4" w14:textId="515D53BB" w:rsidR="006A0A31" w:rsidRPr="00417FBF" w:rsidRDefault="003D3456" w:rsidP="00CF2F4A">
            <w:pPr>
              <w:pStyle w:val="Heading2"/>
              <w:outlineLvl w:val="1"/>
              <w:rPr>
                <w:rFonts w:asciiTheme="majorHAnsi" w:hAnsiTheme="majorHAnsi"/>
                <w:sz w:val="24"/>
                <w:szCs w:val="24"/>
              </w:rPr>
            </w:pPr>
            <w:r w:rsidRPr="00417FBF">
              <w:rPr>
                <w:rFonts w:asciiTheme="majorHAnsi" w:hAnsiTheme="majorHAnsi"/>
                <w:sz w:val="24"/>
                <w:szCs w:val="24"/>
              </w:rPr>
              <w:t>Blessed Ben Company</w:t>
            </w:r>
          </w:p>
          <w:p w14:paraId="60B47BCC" w14:textId="1DCA4F8B" w:rsidR="006A0A31" w:rsidRPr="005A25EF" w:rsidRDefault="003D3456" w:rsidP="00CF2F4A">
            <w:pPr>
              <w:pStyle w:val="Date"/>
              <w:rPr>
                <w:sz w:val="24"/>
                <w:szCs w:val="24"/>
              </w:rPr>
            </w:pPr>
            <w:r w:rsidRPr="005A25EF">
              <w:rPr>
                <w:sz w:val="24"/>
                <w:szCs w:val="24"/>
              </w:rPr>
              <w:t>2020-2021</w:t>
            </w:r>
          </w:p>
          <w:p w14:paraId="13F3A8C7" w14:textId="0E0B4DE6" w:rsidR="00417FBF" w:rsidRDefault="003D3456" w:rsidP="00CF2F4A">
            <w:pPr>
              <w:rPr>
                <w:sz w:val="24"/>
                <w:szCs w:val="24"/>
              </w:rPr>
            </w:pPr>
            <w:r w:rsidRPr="005A25EF">
              <w:rPr>
                <w:sz w:val="24"/>
                <w:szCs w:val="24"/>
              </w:rPr>
              <w:t xml:space="preserve">A printing studio with lots of Computer works. I worked here as a </w:t>
            </w:r>
            <w:r w:rsidR="005A25EF" w:rsidRPr="005A25EF">
              <w:rPr>
                <w:sz w:val="24"/>
                <w:szCs w:val="24"/>
              </w:rPr>
              <w:t>part-time</w:t>
            </w:r>
            <w:r w:rsidRPr="005A25EF">
              <w:rPr>
                <w:sz w:val="24"/>
                <w:szCs w:val="24"/>
              </w:rPr>
              <w:t xml:space="preserve"> during classes and full</w:t>
            </w:r>
            <w:r w:rsidR="005A25EF" w:rsidRPr="005A25EF">
              <w:rPr>
                <w:sz w:val="24"/>
                <w:szCs w:val="24"/>
              </w:rPr>
              <w:t>-</w:t>
            </w:r>
            <w:r w:rsidRPr="005A25EF">
              <w:rPr>
                <w:sz w:val="24"/>
                <w:szCs w:val="24"/>
              </w:rPr>
              <w:t xml:space="preserve">time during vacations. </w:t>
            </w:r>
            <w:r w:rsidR="005A25EF" w:rsidRPr="005A25EF">
              <w:rPr>
                <w:sz w:val="24"/>
                <w:szCs w:val="24"/>
              </w:rPr>
              <w:t>Acquired graphics design</w:t>
            </w:r>
            <w:r w:rsidRPr="005A25EF">
              <w:rPr>
                <w:sz w:val="24"/>
                <w:szCs w:val="24"/>
              </w:rPr>
              <w:t xml:space="preserve"> </w:t>
            </w:r>
            <w:r w:rsidR="005A25EF" w:rsidRPr="005A25EF">
              <w:rPr>
                <w:sz w:val="24"/>
                <w:szCs w:val="24"/>
              </w:rPr>
              <w:t>knowledge from the work.</w:t>
            </w:r>
          </w:p>
          <w:p w14:paraId="62B82CB8" w14:textId="4E988993" w:rsidR="00B529DF" w:rsidRDefault="00B529DF" w:rsidP="00CF2F4A">
            <w:pPr>
              <w:rPr>
                <w:sz w:val="24"/>
                <w:szCs w:val="24"/>
              </w:rPr>
            </w:pPr>
          </w:p>
          <w:p w14:paraId="4AA41EF2" w14:textId="77777777" w:rsidR="00B529DF" w:rsidRPr="00EA0BE4" w:rsidRDefault="00B529DF" w:rsidP="00CF2F4A">
            <w:pPr>
              <w:rPr>
                <w:sz w:val="24"/>
                <w:szCs w:val="24"/>
              </w:rPr>
            </w:pPr>
          </w:p>
          <w:p w14:paraId="4B3E32E2" w14:textId="77777777" w:rsidR="00EA0BE4" w:rsidRPr="00417FBF" w:rsidRDefault="00EA0BE4" w:rsidP="00CF2F4A">
            <w:pPr>
              <w:pStyle w:val="Heading1"/>
              <w:rPr>
                <w:rStyle w:val="Heading4Char"/>
                <w:bCs/>
                <w:iCs w:val="0"/>
                <w:color w:val="434343" w:themeColor="accent3"/>
                <w:sz w:val="24"/>
                <w:szCs w:val="24"/>
              </w:rPr>
            </w:pPr>
            <w:r w:rsidRPr="00417FBF">
              <w:rPr>
                <w:rStyle w:val="Heading4Char"/>
                <w:bCs/>
                <w:iCs w:val="0"/>
                <w:color w:val="434343" w:themeColor="accent3"/>
                <w:sz w:val="24"/>
                <w:szCs w:val="24"/>
              </w:rPr>
              <w:t>IPMC TRAINING COLLEGE</w:t>
            </w:r>
          </w:p>
          <w:p w14:paraId="2C32D727" w14:textId="77777777" w:rsidR="00EA0BE4" w:rsidRPr="00162614" w:rsidRDefault="00EA0BE4" w:rsidP="00CF2F4A">
            <w:pPr>
              <w:pStyle w:val="Date"/>
            </w:pPr>
            <w:r>
              <w:t>June 2022 – november 2022</w:t>
            </w:r>
          </w:p>
          <w:p w14:paraId="5D9BEB1A" w14:textId="28879927" w:rsidR="00EA0BE4" w:rsidRPr="00417FBF" w:rsidRDefault="00EA0BE4" w:rsidP="00CF2F4A">
            <w:pPr>
              <w:rPr>
                <w:sz w:val="22"/>
                <w:szCs w:val="22"/>
              </w:rPr>
            </w:pPr>
            <w:r w:rsidRPr="00417FBF">
              <w:rPr>
                <w:sz w:val="22"/>
                <w:szCs w:val="22"/>
              </w:rPr>
              <w:t xml:space="preserve">I did six months internship at IPMC Training College. I gain </w:t>
            </w:r>
            <w:r w:rsidR="00417FBF" w:rsidRPr="00417FBF">
              <w:rPr>
                <w:sz w:val="22"/>
                <w:szCs w:val="22"/>
              </w:rPr>
              <w:t>models I</w:t>
            </w:r>
            <w:r w:rsidRPr="00417FBF">
              <w:rPr>
                <w:sz w:val="22"/>
                <w:szCs w:val="22"/>
              </w:rPr>
              <w:t xml:space="preserve"> taught are; Java, HTML,</w:t>
            </w:r>
            <w:r w:rsidR="00417FBF" w:rsidRPr="00417FBF">
              <w:rPr>
                <w:sz w:val="22"/>
                <w:szCs w:val="22"/>
              </w:rPr>
              <w:t xml:space="preserve"> VB, </w:t>
            </w:r>
            <w:r w:rsidR="00417FBF" w:rsidRPr="00417FBF">
              <w:rPr>
                <w:sz w:val="22"/>
                <w:szCs w:val="22"/>
              </w:rPr>
              <w:t>Database (</w:t>
            </w:r>
            <w:r w:rsidR="00417FBF" w:rsidRPr="00417FBF">
              <w:rPr>
                <w:sz w:val="22"/>
                <w:szCs w:val="22"/>
              </w:rPr>
              <w:t>SQL server), Programing methods and C++</w:t>
            </w:r>
            <w:r w:rsidR="00417FBF" w:rsidRPr="00417FBF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0" w:type="dxa"/>
          </w:tcPr>
          <w:p w14:paraId="41973643" w14:textId="77777777" w:rsidR="006A0A31" w:rsidRPr="005A25EF" w:rsidRDefault="006A0A31" w:rsidP="00CF2F4A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  <w:vMerge w:val="restart"/>
          </w:tcPr>
          <w:p w14:paraId="61097ECE" w14:textId="77777777" w:rsidR="006A0A31" w:rsidRDefault="006A0A31" w:rsidP="00CF2F4A">
            <w:pPr>
              <w:ind w:right="200"/>
              <w:jc w:val="center"/>
            </w:pPr>
          </w:p>
        </w:tc>
        <w:tc>
          <w:tcPr>
            <w:tcW w:w="4096" w:type="dxa"/>
            <w:gridSpan w:val="2"/>
            <w:vMerge/>
            <w:vAlign w:val="center"/>
          </w:tcPr>
          <w:p w14:paraId="44529634" w14:textId="77777777" w:rsidR="006A0A31" w:rsidRPr="00B87E22" w:rsidRDefault="006A0A31" w:rsidP="00CF2F4A">
            <w:pPr>
              <w:ind w:left="-113"/>
              <w:jc w:val="center"/>
              <w:rPr>
                <w:rStyle w:val="Heading3Char"/>
              </w:rPr>
            </w:pPr>
          </w:p>
        </w:tc>
      </w:tr>
      <w:tr w:rsidR="00BC657E" w:rsidRPr="00B87E22" w14:paraId="0222A7A5" w14:textId="77777777" w:rsidTr="00CF2F4A">
        <w:trPr>
          <w:trHeight w:val="850"/>
        </w:trPr>
        <w:tc>
          <w:tcPr>
            <w:tcW w:w="5813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8909D61" w14:textId="77777777" w:rsidR="00BC657E" w:rsidRPr="005A25EF" w:rsidRDefault="00BC657E" w:rsidP="00CF2F4A">
            <w:pPr>
              <w:pStyle w:val="Heading3"/>
              <w:ind w:left="-113"/>
              <w:outlineLvl w:val="2"/>
              <w:rPr>
                <w:sz w:val="24"/>
              </w:rPr>
            </w:pPr>
          </w:p>
        </w:tc>
        <w:tc>
          <w:tcPr>
            <w:tcW w:w="570" w:type="dxa"/>
          </w:tcPr>
          <w:p w14:paraId="2EF23CA6" w14:textId="77777777" w:rsidR="00BC657E" w:rsidRPr="005A25EF" w:rsidRDefault="00BC657E" w:rsidP="00CF2F4A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  <w:vMerge/>
          </w:tcPr>
          <w:p w14:paraId="1E0D7ECE" w14:textId="77777777" w:rsidR="00BC657E" w:rsidRDefault="00BC657E" w:rsidP="00CF2F4A">
            <w:pPr>
              <w:jc w:val="center"/>
            </w:pPr>
          </w:p>
        </w:tc>
        <w:tc>
          <w:tcPr>
            <w:tcW w:w="4096" w:type="dxa"/>
            <w:gridSpan w:val="2"/>
            <w:vAlign w:val="center"/>
          </w:tcPr>
          <w:p w14:paraId="77C1F764" w14:textId="77777777" w:rsidR="00E402C5" w:rsidRDefault="00E402C5" w:rsidP="00CF2F4A">
            <w:pPr>
              <w:pStyle w:val="Heading3"/>
              <w:jc w:val="center"/>
              <w:outlineLvl w:val="2"/>
              <w:rPr>
                <w:b/>
                <w:bCs/>
              </w:rPr>
            </w:pPr>
          </w:p>
          <w:p w14:paraId="3B8A983A" w14:textId="4D13481A" w:rsidR="00417FBF" w:rsidRPr="00454433" w:rsidRDefault="00417FBF" w:rsidP="00CF2F4A">
            <w:pPr>
              <w:pStyle w:val="Heading3"/>
              <w:jc w:val="center"/>
              <w:rPr>
                <w:b/>
                <w:bCs/>
              </w:rPr>
            </w:pPr>
            <w:r w:rsidRPr="00454433">
              <w:rPr>
                <w:b/>
                <w:bCs/>
              </w:rPr>
              <w:t>EDUCATION</w:t>
            </w:r>
          </w:p>
          <w:p w14:paraId="3DC09917" w14:textId="77777777" w:rsidR="00276ADD" w:rsidRDefault="00276ADD" w:rsidP="00CF2F4A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</w:p>
          <w:p w14:paraId="3D6D8FDE" w14:textId="669358C0" w:rsidR="00BC657E" w:rsidRPr="002439EF" w:rsidRDefault="00EA0BE4" w:rsidP="00CF2F4A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  <w:r w:rsidRPr="002439EF">
              <w:rPr>
                <w:sz w:val="24"/>
                <w:szCs w:val="24"/>
              </w:rPr>
              <w:t>I</w:t>
            </w:r>
            <w:r w:rsidR="00BC657E" w:rsidRPr="002439EF">
              <w:rPr>
                <w:sz w:val="24"/>
                <w:szCs w:val="24"/>
              </w:rPr>
              <w:t>PMC COLLEGE</w:t>
            </w:r>
          </w:p>
          <w:p w14:paraId="380AF890" w14:textId="77777777" w:rsidR="00EA0BE4" w:rsidRPr="00417FBF" w:rsidRDefault="00BC657E" w:rsidP="00CF2F4A">
            <w:pPr>
              <w:pStyle w:val="Date"/>
              <w:spacing w:before="0"/>
              <w:rPr>
                <w:sz w:val="20"/>
                <w:szCs w:val="20"/>
              </w:rPr>
            </w:pPr>
            <w:r w:rsidRPr="00417FBF">
              <w:rPr>
                <w:sz w:val="20"/>
                <w:szCs w:val="20"/>
              </w:rPr>
              <w:t>2016-2018</w:t>
            </w:r>
          </w:p>
          <w:p w14:paraId="27DE68CF" w14:textId="7E010A36" w:rsidR="00417FBF" w:rsidRDefault="00BC657E" w:rsidP="00CF2F4A">
            <w:pPr>
              <w:pStyle w:val="Heading2"/>
              <w:spacing w:before="0"/>
              <w:ind w:right="430"/>
              <w:outlineLvl w:val="1"/>
              <w:rPr>
                <w:b w:val="0"/>
                <w:bCs/>
                <w:sz w:val="22"/>
                <w:szCs w:val="22"/>
              </w:rPr>
            </w:pPr>
            <w:r w:rsidRPr="00417FBF">
              <w:rPr>
                <w:b w:val="0"/>
                <w:bCs/>
                <w:sz w:val="22"/>
                <w:szCs w:val="22"/>
              </w:rPr>
              <w:t>software engineering progra</w:t>
            </w:r>
            <w:r w:rsidR="00EA0BE4" w:rsidRPr="00417FBF">
              <w:rPr>
                <w:b w:val="0"/>
                <w:bCs/>
                <w:sz w:val="22"/>
                <w:szCs w:val="22"/>
              </w:rPr>
              <w:t>m</w:t>
            </w:r>
          </w:p>
          <w:p w14:paraId="08F1BAB9" w14:textId="77777777" w:rsidR="005A44A7" w:rsidRPr="005A44A7" w:rsidRDefault="005A44A7" w:rsidP="00CF2F4A">
            <w:pPr>
              <w:spacing w:before="0"/>
            </w:pPr>
          </w:p>
          <w:p w14:paraId="7B03B217" w14:textId="7F0B9FC5" w:rsidR="00BC657E" w:rsidRPr="00162614" w:rsidRDefault="00BC657E" w:rsidP="00CF2F4A">
            <w:pPr>
              <w:pStyle w:val="Heading2"/>
              <w:spacing w:before="0"/>
              <w:outlineLvl w:val="1"/>
            </w:pPr>
            <w:r>
              <w:t>Kumasi Technical University</w:t>
            </w:r>
          </w:p>
          <w:p w14:paraId="57D41571" w14:textId="77777777" w:rsidR="00BC657E" w:rsidRPr="00417FBF" w:rsidRDefault="00BC657E" w:rsidP="00CF2F4A">
            <w:pPr>
              <w:pStyle w:val="Date"/>
              <w:spacing w:before="0"/>
              <w:rPr>
                <w:rStyle w:val="DateChar"/>
                <w:caps/>
                <w:sz w:val="20"/>
                <w:szCs w:val="20"/>
              </w:rPr>
            </w:pPr>
            <w:r w:rsidRPr="00417FBF">
              <w:rPr>
                <w:sz w:val="20"/>
                <w:szCs w:val="20"/>
              </w:rPr>
              <w:t>2018-2023</w:t>
            </w:r>
          </w:p>
          <w:p w14:paraId="7E47664A" w14:textId="77777777" w:rsidR="00BC657E" w:rsidRPr="00F8043A" w:rsidRDefault="00BC657E" w:rsidP="00CF2F4A">
            <w:pPr>
              <w:spacing w:before="0"/>
              <w:rPr>
                <w:sz w:val="22"/>
                <w:szCs w:val="22"/>
              </w:rPr>
            </w:pPr>
            <w:r w:rsidRPr="00F8043A">
              <w:rPr>
                <w:sz w:val="22"/>
                <w:szCs w:val="22"/>
              </w:rPr>
              <w:t>Studied diploma in IT from 2018-2020.</w:t>
            </w:r>
          </w:p>
          <w:p w14:paraId="06C657CA" w14:textId="142C27B6" w:rsidR="00BC657E" w:rsidRPr="00BC657E" w:rsidRDefault="00BC657E" w:rsidP="00CF2F4A">
            <w:pPr>
              <w:spacing w:before="0"/>
            </w:pPr>
            <w:r w:rsidRPr="00F8043A">
              <w:rPr>
                <w:sz w:val="22"/>
                <w:szCs w:val="22"/>
              </w:rPr>
              <w:t>Offering B’Tech in Computer Technology/Computer Science (Top Up)</w:t>
            </w:r>
          </w:p>
        </w:tc>
      </w:tr>
      <w:tr w:rsidR="00BC657E" w:rsidRPr="00162614" w14:paraId="30121C70" w14:textId="77777777" w:rsidTr="00CF2F4A">
        <w:trPr>
          <w:trHeight w:val="50"/>
        </w:trPr>
        <w:tc>
          <w:tcPr>
            <w:tcW w:w="581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7964CB6B" w14:textId="06E7D28B" w:rsidR="00BC657E" w:rsidRPr="00BB3142" w:rsidRDefault="00BC657E" w:rsidP="00CF2F4A"/>
        </w:tc>
        <w:tc>
          <w:tcPr>
            <w:tcW w:w="570" w:type="dxa"/>
          </w:tcPr>
          <w:p w14:paraId="2ADCBF02" w14:textId="77777777" w:rsidR="00BC657E" w:rsidRDefault="00BC657E" w:rsidP="00CF2F4A">
            <w:pPr>
              <w:spacing w:before="40"/>
            </w:pPr>
          </w:p>
        </w:tc>
        <w:tc>
          <w:tcPr>
            <w:tcW w:w="638" w:type="dxa"/>
            <w:vMerge w:val="restart"/>
          </w:tcPr>
          <w:p w14:paraId="7198825F" w14:textId="77777777" w:rsidR="00BC657E" w:rsidRDefault="00BC657E" w:rsidP="00CF2F4A">
            <w:pPr>
              <w:spacing w:before="40"/>
            </w:pPr>
          </w:p>
        </w:tc>
        <w:tc>
          <w:tcPr>
            <w:tcW w:w="4096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2B8BDFB6" w14:textId="57DB850E" w:rsidR="00BC657E" w:rsidRPr="008A65BA" w:rsidRDefault="00BC657E" w:rsidP="00CF2F4A"/>
        </w:tc>
      </w:tr>
      <w:tr w:rsidR="00BC657E" w:rsidRPr="00162614" w14:paraId="018C6019" w14:textId="77777777" w:rsidTr="00CF2F4A">
        <w:trPr>
          <w:trHeight w:val="222"/>
        </w:trPr>
        <w:tc>
          <w:tcPr>
            <w:tcW w:w="5813" w:type="dxa"/>
            <w:vMerge/>
            <w:vAlign w:val="center"/>
          </w:tcPr>
          <w:p w14:paraId="41D9CDED" w14:textId="77777777" w:rsidR="00BC657E" w:rsidRDefault="00BC657E" w:rsidP="00CF2F4A">
            <w:pPr>
              <w:pStyle w:val="Heading3"/>
              <w:ind w:left="-113"/>
              <w:outlineLvl w:val="2"/>
            </w:pPr>
          </w:p>
        </w:tc>
        <w:tc>
          <w:tcPr>
            <w:tcW w:w="570" w:type="dxa"/>
          </w:tcPr>
          <w:p w14:paraId="5BBDE3C0" w14:textId="77777777" w:rsidR="00BC657E" w:rsidRDefault="00BC657E" w:rsidP="00CF2F4A"/>
        </w:tc>
        <w:tc>
          <w:tcPr>
            <w:tcW w:w="638" w:type="dxa"/>
            <w:vMerge/>
          </w:tcPr>
          <w:p w14:paraId="1ED710BF" w14:textId="77777777" w:rsidR="00BC657E" w:rsidRDefault="00BC657E" w:rsidP="00CF2F4A"/>
        </w:tc>
        <w:tc>
          <w:tcPr>
            <w:tcW w:w="4096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962E232" w14:textId="782B3B3D" w:rsidR="00BC657E" w:rsidRPr="00162614" w:rsidRDefault="00BC657E" w:rsidP="00CF2F4A"/>
        </w:tc>
      </w:tr>
    </w:tbl>
    <w:p w14:paraId="378C05C5" w14:textId="77777777" w:rsidR="00535F87" w:rsidRPr="00BA3E51" w:rsidRDefault="00535F87" w:rsidP="00B90E1A"/>
    <w:sectPr w:rsidR="00535F87" w:rsidRPr="00BA3E51" w:rsidSect="00A9184E">
      <w:headerReference w:type="default" r:id="rId18"/>
      <w:pgSz w:w="12240" w:h="15840" w:code="1"/>
      <w:pgMar w:top="851" w:right="180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67CA" w14:textId="77777777" w:rsidR="00D175B8" w:rsidRDefault="00D175B8" w:rsidP="00BA3E51">
      <w:pPr>
        <w:spacing w:line="240" w:lineRule="auto"/>
      </w:pPr>
      <w:r>
        <w:separator/>
      </w:r>
    </w:p>
  </w:endnote>
  <w:endnote w:type="continuationSeparator" w:id="0">
    <w:p w14:paraId="72E870D0" w14:textId="77777777" w:rsidR="00D175B8" w:rsidRDefault="00D175B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4064" w14:textId="77777777" w:rsidR="00D175B8" w:rsidRDefault="00D175B8" w:rsidP="00BA3E51">
      <w:pPr>
        <w:spacing w:line="240" w:lineRule="auto"/>
      </w:pPr>
      <w:r>
        <w:separator/>
      </w:r>
    </w:p>
  </w:footnote>
  <w:footnote w:type="continuationSeparator" w:id="0">
    <w:p w14:paraId="2C3F5511" w14:textId="77777777" w:rsidR="00D175B8" w:rsidRDefault="00D175B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6517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249C31AE" wp14:editId="172AAC9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D7203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B2AEDAC" wp14:editId="18ECC5C4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83776B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4E6BA15B" wp14:editId="1219FFE5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96FA30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A7AB3E2" wp14:editId="2053A7B7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CFFCAF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455DD50" wp14:editId="2D182AF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40AC6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3361F74" wp14:editId="1E615C11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72E2D4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815B120" wp14:editId="1338CDE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A2E7E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53FD004" wp14:editId="7C1BECA9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17D8B4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4E6EAD"/>
    <w:multiLevelType w:val="hybridMultilevel"/>
    <w:tmpl w:val="55AA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94A98"/>
    <w:multiLevelType w:val="multilevel"/>
    <w:tmpl w:val="0DFA88B4"/>
    <w:numStyleLink w:val="BullettedList"/>
  </w:abstractNum>
  <w:num w:numId="1" w16cid:durableId="170879661">
    <w:abstractNumId w:val="7"/>
  </w:num>
  <w:num w:numId="2" w16cid:durableId="576136256">
    <w:abstractNumId w:val="4"/>
  </w:num>
  <w:num w:numId="3" w16cid:durableId="1107231372">
    <w:abstractNumId w:val="6"/>
  </w:num>
  <w:num w:numId="4" w16cid:durableId="872765354">
    <w:abstractNumId w:val="3"/>
  </w:num>
  <w:num w:numId="5" w16cid:durableId="2026587410">
    <w:abstractNumId w:val="2"/>
  </w:num>
  <w:num w:numId="6" w16cid:durableId="1553544051">
    <w:abstractNumId w:val="1"/>
  </w:num>
  <w:num w:numId="7" w16cid:durableId="1559777749">
    <w:abstractNumId w:val="0"/>
  </w:num>
  <w:num w:numId="8" w16cid:durableId="1377851762">
    <w:abstractNumId w:val="8"/>
  </w:num>
  <w:num w:numId="9" w16cid:durableId="261692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2A"/>
    <w:rsid w:val="00025D23"/>
    <w:rsid w:val="000407F5"/>
    <w:rsid w:val="00041F8A"/>
    <w:rsid w:val="00045F2E"/>
    <w:rsid w:val="00055BBC"/>
    <w:rsid w:val="0007395E"/>
    <w:rsid w:val="00073BF3"/>
    <w:rsid w:val="00081B51"/>
    <w:rsid w:val="000D255F"/>
    <w:rsid w:val="000D3891"/>
    <w:rsid w:val="000E2B4C"/>
    <w:rsid w:val="000F3FE2"/>
    <w:rsid w:val="00137EA2"/>
    <w:rsid w:val="00140582"/>
    <w:rsid w:val="00162614"/>
    <w:rsid w:val="0016397E"/>
    <w:rsid w:val="00177BCB"/>
    <w:rsid w:val="001A313A"/>
    <w:rsid w:val="001C6718"/>
    <w:rsid w:val="001E6716"/>
    <w:rsid w:val="00200FC4"/>
    <w:rsid w:val="00217454"/>
    <w:rsid w:val="002251C8"/>
    <w:rsid w:val="002439EF"/>
    <w:rsid w:val="00276ADD"/>
    <w:rsid w:val="00285F11"/>
    <w:rsid w:val="00293BB8"/>
    <w:rsid w:val="002A4A92"/>
    <w:rsid w:val="002D5478"/>
    <w:rsid w:val="00311FED"/>
    <w:rsid w:val="00364B5C"/>
    <w:rsid w:val="00373FC8"/>
    <w:rsid w:val="00387071"/>
    <w:rsid w:val="003B3A48"/>
    <w:rsid w:val="003C5242"/>
    <w:rsid w:val="003D3456"/>
    <w:rsid w:val="003E7783"/>
    <w:rsid w:val="00417FBF"/>
    <w:rsid w:val="00424C13"/>
    <w:rsid w:val="00442A0E"/>
    <w:rsid w:val="00443C70"/>
    <w:rsid w:val="0045112A"/>
    <w:rsid w:val="00454433"/>
    <w:rsid w:val="00496DD7"/>
    <w:rsid w:val="004B419A"/>
    <w:rsid w:val="004E6AB2"/>
    <w:rsid w:val="00506C4F"/>
    <w:rsid w:val="00535F87"/>
    <w:rsid w:val="00564622"/>
    <w:rsid w:val="005A25EF"/>
    <w:rsid w:val="005A44A7"/>
    <w:rsid w:val="005B3227"/>
    <w:rsid w:val="005E0657"/>
    <w:rsid w:val="006755BF"/>
    <w:rsid w:val="006A0A31"/>
    <w:rsid w:val="006B092F"/>
    <w:rsid w:val="006C0673"/>
    <w:rsid w:val="006C75D7"/>
    <w:rsid w:val="00701BE9"/>
    <w:rsid w:val="00747832"/>
    <w:rsid w:val="00790AC6"/>
    <w:rsid w:val="007911D0"/>
    <w:rsid w:val="007B6EA9"/>
    <w:rsid w:val="007E5AAA"/>
    <w:rsid w:val="007E6083"/>
    <w:rsid w:val="0081316C"/>
    <w:rsid w:val="00855181"/>
    <w:rsid w:val="008566EF"/>
    <w:rsid w:val="008643BF"/>
    <w:rsid w:val="00893796"/>
    <w:rsid w:val="008A5703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9F7CDA"/>
    <w:rsid w:val="00A04229"/>
    <w:rsid w:val="00A9184E"/>
    <w:rsid w:val="00AA74BE"/>
    <w:rsid w:val="00AB7FE5"/>
    <w:rsid w:val="00AC1E5A"/>
    <w:rsid w:val="00B529DF"/>
    <w:rsid w:val="00B87E22"/>
    <w:rsid w:val="00B90E1A"/>
    <w:rsid w:val="00BA2D2C"/>
    <w:rsid w:val="00BA3E51"/>
    <w:rsid w:val="00BB3142"/>
    <w:rsid w:val="00BC657E"/>
    <w:rsid w:val="00C04344"/>
    <w:rsid w:val="00C155FC"/>
    <w:rsid w:val="00C45D7E"/>
    <w:rsid w:val="00CB1D3C"/>
    <w:rsid w:val="00CF2F4A"/>
    <w:rsid w:val="00D175B8"/>
    <w:rsid w:val="00D47CB5"/>
    <w:rsid w:val="00D666BB"/>
    <w:rsid w:val="00D8505D"/>
    <w:rsid w:val="00DB39DA"/>
    <w:rsid w:val="00DD328F"/>
    <w:rsid w:val="00E04462"/>
    <w:rsid w:val="00E20245"/>
    <w:rsid w:val="00E26869"/>
    <w:rsid w:val="00E270D1"/>
    <w:rsid w:val="00E35010"/>
    <w:rsid w:val="00E402C5"/>
    <w:rsid w:val="00E4379F"/>
    <w:rsid w:val="00E80C1C"/>
    <w:rsid w:val="00E84964"/>
    <w:rsid w:val="00EA0042"/>
    <w:rsid w:val="00EA0BE4"/>
    <w:rsid w:val="00EF639B"/>
    <w:rsid w:val="00F50BC6"/>
    <w:rsid w:val="00F8043A"/>
    <w:rsid w:val="00F908C3"/>
    <w:rsid w:val="00FA599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596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E2F0C84B98401D9DD5CE00EA20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17A1B-87A2-4923-B95A-31E4E80B6EDC}"/>
      </w:docPartPr>
      <w:docPartBody>
        <w:p w:rsidR="00000000" w:rsidRDefault="00C12B2F" w:rsidP="00C12B2F">
          <w:pPr>
            <w:pStyle w:val="A8E2F0C84B98401D9DD5CE00EA20F01E"/>
          </w:pPr>
          <w:r w:rsidRPr="00162614">
            <w:t>UI/UX Engineer</w:t>
          </w:r>
        </w:p>
      </w:docPartBody>
    </w:docPart>
    <w:docPart>
      <w:docPartPr>
        <w:name w:val="93C69A33106B4AE2A7282251A0B4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14F0C-952F-4CD5-8A70-0DEAA0037FBD}"/>
      </w:docPartPr>
      <w:docPartBody>
        <w:p w:rsidR="00000000" w:rsidRDefault="00C12B2F" w:rsidP="00C12B2F">
          <w:pPr>
            <w:pStyle w:val="93C69A33106B4AE2A7282251A0B4C758"/>
          </w:pPr>
          <w:r w:rsidRPr="00C45D7E">
            <w:t>PROFILE</w:t>
          </w:r>
        </w:p>
      </w:docPartBody>
    </w:docPart>
    <w:docPart>
      <w:docPartPr>
        <w:name w:val="88CA9B6AEEE949E38673124C951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9D59A-2277-4F28-8938-92AF48A9EA49}"/>
      </w:docPartPr>
      <w:docPartBody>
        <w:p w:rsidR="00000000" w:rsidRDefault="00C12B2F" w:rsidP="00C12B2F">
          <w:pPr>
            <w:pStyle w:val="88CA9B6AEEE949E38673124C95151F68"/>
          </w:pPr>
          <w:r w:rsidRPr="00162614">
            <w:t>CONTACT</w:t>
          </w:r>
        </w:p>
      </w:docPartBody>
    </w:docPart>
    <w:docPart>
      <w:docPartPr>
        <w:name w:val="CB4F9A3FBFA24667A2551B78B3F72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7A3-FFFF-4D4B-9698-EA7CDBA48CCF}"/>
      </w:docPartPr>
      <w:docPartBody>
        <w:p w:rsidR="00000000" w:rsidRDefault="00C12B2F" w:rsidP="00C12B2F">
          <w:pPr>
            <w:pStyle w:val="CB4F9A3FBFA24667A2551B78B3F72D38"/>
          </w:pPr>
          <w:r>
            <w:t>EXPERIENCE</w:t>
          </w:r>
        </w:p>
      </w:docPartBody>
    </w:docPart>
    <w:docPart>
      <w:docPartPr>
        <w:name w:val="D3B778F4D4A24675A54CE26D39AF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07988-9744-4487-A646-8E77438DC516}"/>
      </w:docPartPr>
      <w:docPartBody>
        <w:p w:rsidR="00000000" w:rsidRDefault="00C12B2F" w:rsidP="00C12B2F">
          <w:pPr>
            <w:pStyle w:val="D3B778F4D4A24675A54CE26D39AF84A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1758405947">
    <w:abstractNumId w:val="0"/>
  </w:num>
  <w:num w:numId="2" w16cid:durableId="17237813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2F"/>
    <w:rsid w:val="008E2785"/>
    <w:rsid w:val="00C1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B2F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9ACEA4C5F43A9B63945339C71156A">
    <w:name w:val="35A9ACEA4C5F43A9B63945339C71156A"/>
  </w:style>
  <w:style w:type="paragraph" w:customStyle="1" w:styleId="C09F524121C6433A8FBC031134954029">
    <w:name w:val="C09F524121C6433A8FBC031134954029"/>
  </w:style>
  <w:style w:type="paragraph" w:customStyle="1" w:styleId="4D8D4F36D70E4C3995AE9B8D92D7C6AE">
    <w:name w:val="4D8D4F36D70E4C3995AE9B8D92D7C6AE"/>
  </w:style>
  <w:style w:type="paragraph" w:customStyle="1" w:styleId="46F56790DD0C40F59219622CAA8E413F">
    <w:name w:val="46F56790DD0C40F59219622CAA8E413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C0A96DD14AD24321A07D61B0F4AADE2B">
    <w:name w:val="C0A96DD14AD24321A07D61B0F4AADE2B"/>
  </w:style>
  <w:style w:type="paragraph" w:customStyle="1" w:styleId="EE873B938DEA4C88830CE0CCFFA18B5E">
    <w:name w:val="EE873B938DEA4C88830CE0CCFFA18B5E"/>
  </w:style>
  <w:style w:type="paragraph" w:customStyle="1" w:styleId="29899725F5F64611BF86FD5D367008C8">
    <w:name w:val="29899725F5F64611BF86FD5D367008C8"/>
  </w:style>
  <w:style w:type="paragraph" w:customStyle="1" w:styleId="086A341FDB3A4EE680C8AA11F2A4FE47">
    <w:name w:val="086A341FDB3A4EE680C8AA11F2A4FE47"/>
  </w:style>
  <w:style w:type="paragraph" w:customStyle="1" w:styleId="58C1986CD7AD4D6A81739A8A946C0869">
    <w:name w:val="58C1986CD7AD4D6A81739A8A946C0869"/>
  </w:style>
  <w:style w:type="paragraph" w:customStyle="1" w:styleId="CCF873FE78FE4C4D9800C07FD1BAA0F7">
    <w:name w:val="CCF873FE78FE4C4D9800C07FD1BAA0F7"/>
  </w:style>
  <w:style w:type="paragraph" w:customStyle="1" w:styleId="F159D4F177B946BFBA21340F0693B2A9">
    <w:name w:val="F159D4F177B946BFBA21340F0693B2A9"/>
  </w:style>
  <w:style w:type="paragraph" w:customStyle="1" w:styleId="FFD863D9AD4441A2A6ECCE8ADB0736BF">
    <w:name w:val="FFD863D9AD4441A2A6ECCE8ADB0736BF"/>
  </w:style>
  <w:style w:type="paragraph" w:customStyle="1" w:styleId="102A371C7F764E6081EFEA37229AA814">
    <w:name w:val="102A371C7F764E6081EFEA37229AA814"/>
  </w:style>
  <w:style w:type="paragraph" w:customStyle="1" w:styleId="D377408E7B4E450AB3A1314CCA73602F">
    <w:name w:val="D377408E7B4E450AB3A1314CCA73602F"/>
  </w:style>
  <w:style w:type="paragraph" w:customStyle="1" w:styleId="AB9CAF99629D495B99AF65A7E87D6DB4">
    <w:name w:val="AB9CAF99629D495B99AF65A7E87D6DB4"/>
  </w:style>
  <w:style w:type="paragraph" w:customStyle="1" w:styleId="4902DCFD54BF490F93483F2B766A2C71">
    <w:name w:val="4902DCFD54BF490F93483F2B766A2C71"/>
  </w:style>
  <w:style w:type="paragraph" w:customStyle="1" w:styleId="76BBF43EBB7B43998018E636BD6D086F">
    <w:name w:val="76BBF43EBB7B43998018E636BD6D086F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1F92F18794D54E17B45C7A605AE153AE">
    <w:name w:val="1F92F18794D54E17B45C7A605AE153AE"/>
  </w:style>
  <w:style w:type="character" w:customStyle="1" w:styleId="Heading4Char">
    <w:name w:val="Heading 4 Char"/>
    <w:basedOn w:val="DefaultParagraphFont"/>
    <w:link w:val="Heading4"/>
    <w:uiPriority w:val="9"/>
    <w:rsid w:val="00C12B2F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8F7A55C01C074DB3AD986302D5C24121">
    <w:name w:val="8F7A55C01C074DB3AD986302D5C24121"/>
  </w:style>
  <w:style w:type="paragraph" w:customStyle="1" w:styleId="AD15F310546A48DFBE2A56AFD590A474">
    <w:name w:val="AD15F310546A48DFBE2A56AFD590A474"/>
  </w:style>
  <w:style w:type="paragraph" w:customStyle="1" w:styleId="A028865A35444390B434C5F3F9641FF1">
    <w:name w:val="A028865A35444390B434C5F3F9641FF1"/>
  </w:style>
  <w:style w:type="paragraph" w:customStyle="1" w:styleId="83C5895EFBB540429B9284D94F477320">
    <w:name w:val="83C5895EFBB540429B9284D94F477320"/>
  </w:style>
  <w:style w:type="paragraph" w:customStyle="1" w:styleId="A904A9A903334B1488DE301FB6C38CF6">
    <w:name w:val="A904A9A903334B1488DE301FB6C38CF6"/>
  </w:style>
  <w:style w:type="paragraph" w:customStyle="1" w:styleId="83C3C710B3D94F3A972020B671ABAA78">
    <w:name w:val="83C3C710B3D94F3A972020B671ABAA78"/>
  </w:style>
  <w:style w:type="paragraph" w:customStyle="1" w:styleId="0633C83443014B4B9C225DE8FA98BA00">
    <w:name w:val="0633C83443014B4B9C225DE8FA98BA00"/>
  </w:style>
  <w:style w:type="paragraph" w:customStyle="1" w:styleId="8A46E9FB4A6E47238E623F6B87C2FC36">
    <w:name w:val="8A46E9FB4A6E47238E623F6B87C2FC36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37F4DF381F20455880A898892FCA184E">
    <w:name w:val="37F4DF381F20455880A898892FCA184E"/>
  </w:style>
  <w:style w:type="paragraph" w:customStyle="1" w:styleId="EEDAFC8FAD364DFC854A6BA9FDF52484">
    <w:name w:val="EEDAFC8FAD364DFC854A6BA9FDF52484"/>
  </w:style>
  <w:style w:type="paragraph" w:customStyle="1" w:styleId="E8ED3C87D0374D71B80E1B96EEE2875F">
    <w:name w:val="E8ED3C87D0374D71B80E1B96EEE2875F"/>
  </w:style>
  <w:style w:type="paragraph" w:customStyle="1" w:styleId="3EA1B5067944456690497B106E2BF803">
    <w:name w:val="3EA1B5067944456690497B106E2BF803"/>
  </w:style>
  <w:style w:type="paragraph" w:customStyle="1" w:styleId="34AC7A1A7A1547B991E7B91DD78868D2">
    <w:name w:val="34AC7A1A7A1547B991E7B91DD78868D2"/>
  </w:style>
  <w:style w:type="paragraph" w:customStyle="1" w:styleId="A8E2F0C84B98401D9DD5CE00EA20F01E">
    <w:name w:val="A8E2F0C84B98401D9DD5CE00EA20F01E"/>
    <w:rsid w:val="00C12B2F"/>
  </w:style>
  <w:style w:type="paragraph" w:customStyle="1" w:styleId="93C69A33106B4AE2A7282251A0B4C758">
    <w:name w:val="93C69A33106B4AE2A7282251A0B4C758"/>
    <w:rsid w:val="00C12B2F"/>
  </w:style>
  <w:style w:type="paragraph" w:customStyle="1" w:styleId="88CA9B6AEEE949E38673124C95151F68">
    <w:name w:val="88CA9B6AEEE949E38673124C95151F68"/>
    <w:rsid w:val="00C12B2F"/>
  </w:style>
  <w:style w:type="paragraph" w:customStyle="1" w:styleId="8D9D5B709F604CC18A4DB6827801EB7C">
    <w:name w:val="8D9D5B709F604CC18A4DB6827801EB7C"/>
    <w:rsid w:val="00C12B2F"/>
  </w:style>
  <w:style w:type="paragraph" w:customStyle="1" w:styleId="CB4F9A3FBFA24667A2551B78B3F72D38">
    <w:name w:val="CB4F9A3FBFA24667A2551B78B3F72D38"/>
    <w:rsid w:val="00C12B2F"/>
  </w:style>
  <w:style w:type="paragraph" w:customStyle="1" w:styleId="D3B778F4D4A24675A54CE26D39AF84A6">
    <w:name w:val="D3B778F4D4A24675A54CE26D39AF84A6"/>
    <w:rsid w:val="00C12B2F"/>
  </w:style>
  <w:style w:type="paragraph" w:customStyle="1" w:styleId="1B5FB927EC0544E2A65DF302BE6D0BC5">
    <w:name w:val="1B5FB927EC0544E2A65DF302BE6D0BC5"/>
    <w:rsid w:val="00C12B2F"/>
  </w:style>
  <w:style w:type="paragraph" w:customStyle="1" w:styleId="7E349F467A674BCA9B88B2DBE1A941F8">
    <w:name w:val="7E349F467A674BCA9B88B2DBE1A941F8"/>
    <w:rsid w:val="00C12B2F"/>
  </w:style>
  <w:style w:type="paragraph" w:customStyle="1" w:styleId="956753BDDBCB4E7F93291B81D59C9539">
    <w:name w:val="956753BDDBCB4E7F93291B81D59C9539"/>
    <w:rsid w:val="00C12B2F"/>
  </w:style>
  <w:style w:type="paragraph" w:customStyle="1" w:styleId="E9F907F072E644B582B3B9E14B3C3C36">
    <w:name w:val="E9F907F072E644B582B3B9E14B3C3C36"/>
    <w:rsid w:val="00C12B2F"/>
  </w:style>
  <w:style w:type="paragraph" w:customStyle="1" w:styleId="1629C989A4F34E37B60401D6A0D42490">
    <w:name w:val="1629C989A4F34E37B60401D6A0D42490"/>
    <w:rsid w:val="00C12B2F"/>
  </w:style>
  <w:style w:type="paragraph" w:customStyle="1" w:styleId="FD36CFE678844E9D99928F51A4B06C2D">
    <w:name w:val="FD36CFE678844E9D99928F51A4B06C2D"/>
    <w:rsid w:val="00C12B2F"/>
  </w:style>
  <w:style w:type="paragraph" w:customStyle="1" w:styleId="D18EA75685D44AE78533B8036F5DBBFE">
    <w:name w:val="D18EA75685D44AE78533B8036F5DBBFE"/>
    <w:rsid w:val="00C12B2F"/>
  </w:style>
  <w:style w:type="paragraph" w:customStyle="1" w:styleId="415E2B184830464CAB3077D19D6B858C">
    <w:name w:val="415E2B184830464CAB3077D19D6B858C"/>
    <w:rsid w:val="00C12B2F"/>
  </w:style>
  <w:style w:type="paragraph" w:customStyle="1" w:styleId="2C68A3B0338C43CE88599C0339F804D7">
    <w:name w:val="2C68A3B0338C43CE88599C0339F804D7"/>
    <w:rsid w:val="00C12B2F"/>
  </w:style>
  <w:style w:type="paragraph" w:customStyle="1" w:styleId="FAB89E88AEBA4E56AE4AAD16F4B690EC">
    <w:name w:val="FAB89E88AEBA4E56AE4AAD16F4B690EC"/>
    <w:rsid w:val="00C12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2022-09-25T18:28:00Z</dcterms:created>
  <dcterms:modified xsi:type="dcterms:W3CDTF">2022-09-25T20:05:00Z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